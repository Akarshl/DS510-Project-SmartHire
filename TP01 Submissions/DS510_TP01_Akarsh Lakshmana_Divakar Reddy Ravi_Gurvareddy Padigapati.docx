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B93E49" w14:textId="7AC56E3C" w:rsidR="23A2F004" w:rsidRPr="00236DB7" w:rsidRDefault="009E70C1" w:rsidP="00236DB7">
      <w:pPr>
        <w:pStyle w:val="Heading1"/>
        <w:shd w:val="clear" w:color="auto" w:fill="FFFFFF"/>
        <w:spacing w:after="75" w:line="300" w:lineRule="atLeast"/>
        <w:rPr>
          <w:rFonts w:ascii="Verdana" w:hAnsi="Verdana" w:cs="Segoe UI"/>
          <w:color w:val="252424"/>
        </w:rPr>
      </w:pPr>
      <w:r w:rsidRPr="009E70C1">
        <w:rPr>
          <w:rFonts w:ascii="Verdana" w:eastAsia="Verdana" w:hAnsi="Verdana" w:cs="Verdana"/>
        </w:rPr>
        <w:t>Smart Hire</w:t>
      </w:r>
      <w:r w:rsidRPr="009E70C1">
        <w:rPr>
          <w:rFonts w:ascii="Verdana" w:eastAsia="Verdana" w:hAnsi="Verdana" w:cs="Verdana"/>
        </w:rPr>
        <w:t>: AI-Driven Resume Screening for Smarter Recruitment</w:t>
      </w:r>
      <w:r>
        <w:rPr>
          <w:rFonts w:ascii="Verdana" w:eastAsia="Verdana" w:hAnsi="Verdana" w:cs="Verdana"/>
        </w:rPr>
        <w:t xml:space="preserve"> </w:t>
      </w:r>
      <w:r w:rsidR="23A2F004" w:rsidRPr="00236DB7">
        <w:rPr>
          <w:rFonts w:ascii="Verdana" w:eastAsia="Verdana" w:hAnsi="Verdana" w:cs="Verdana"/>
        </w:rPr>
        <w:t>Akarsh Lakshmana</w:t>
      </w:r>
      <w:r w:rsidR="00236DB7" w:rsidRPr="00236DB7">
        <w:rPr>
          <w:rFonts w:ascii="Verdana" w:eastAsia="Verdana" w:hAnsi="Verdana" w:cs="Verdana"/>
        </w:rPr>
        <w:t xml:space="preserve">, </w:t>
      </w:r>
      <w:r w:rsidRPr="009E70C1">
        <w:rPr>
          <w:rFonts w:ascii="Verdana" w:hAnsi="Verdana" w:cs="Segoe UI"/>
          <w:color w:val="252424"/>
        </w:rPr>
        <w:t>Divakar Reddy Ravi</w:t>
      </w:r>
      <w:r w:rsidR="00236DB7" w:rsidRPr="00236DB7">
        <w:rPr>
          <w:rFonts w:ascii="Verdana" w:hAnsi="Verdana" w:cs="Segoe UI"/>
          <w:color w:val="252424"/>
        </w:rPr>
        <w:t xml:space="preserve">, </w:t>
      </w:r>
      <w:r w:rsidRPr="00236DB7">
        <w:rPr>
          <w:rFonts w:ascii="Verdana" w:hAnsi="Verdana" w:cs="Segoe UI"/>
          <w:color w:val="252424"/>
        </w:rPr>
        <w:t>Gurvareddy Padigapati</w:t>
      </w:r>
    </w:p>
    <w:p w14:paraId="2FA8EAC1" w14:textId="58B6496C" w:rsidR="23A2F004" w:rsidRDefault="23A2F004" w:rsidP="2619160B">
      <w:pPr>
        <w:jc w:val="center"/>
      </w:pPr>
      <w:r w:rsidRPr="2619160B">
        <w:rPr>
          <w:rFonts w:ascii="Verdana" w:eastAsia="Verdana" w:hAnsi="Verdana" w:cs="Verdana"/>
        </w:rPr>
        <w:t xml:space="preserve"> </w:t>
      </w:r>
      <w:r>
        <w:br/>
      </w:r>
      <w:r w:rsidRPr="2619160B">
        <w:rPr>
          <w:rFonts w:ascii="Verdana" w:eastAsia="Verdana" w:hAnsi="Verdana" w:cs="Verdana"/>
        </w:rPr>
        <w:t xml:space="preserve">      </w:t>
      </w:r>
      <w:r w:rsidR="009E70C1">
        <w:rPr>
          <w:rFonts w:ascii="Verdana" w:eastAsia="Verdana" w:hAnsi="Verdana" w:cs="Verdana"/>
          <w:sz w:val="22"/>
          <w:szCs w:val="22"/>
        </w:rPr>
        <w:t>DS510</w:t>
      </w:r>
      <w:r w:rsidRPr="2619160B">
        <w:rPr>
          <w:rFonts w:ascii="Verdana" w:eastAsia="Verdana" w:hAnsi="Verdana" w:cs="Verdana"/>
          <w:sz w:val="22"/>
          <w:szCs w:val="22"/>
        </w:rPr>
        <w:t xml:space="preserve"> </w:t>
      </w:r>
      <w:r w:rsidR="009714E1" w:rsidRPr="009714E1">
        <w:rPr>
          <w:rFonts w:ascii="Verdana" w:eastAsia="Verdana" w:hAnsi="Verdana" w:cs="Verdana"/>
          <w:sz w:val="22"/>
          <w:szCs w:val="22"/>
        </w:rPr>
        <w:t>Artificial Intelligence for Data Science</w:t>
      </w:r>
      <w:r w:rsidRPr="2619160B">
        <w:rPr>
          <w:rFonts w:ascii="Verdana" w:eastAsia="Verdana" w:hAnsi="Verdana" w:cs="Verdana"/>
          <w:sz w:val="22"/>
          <w:szCs w:val="22"/>
        </w:rPr>
        <w:t>, MSCS, City University of Seattl</w:t>
      </w:r>
      <w:r w:rsidRPr="2619160B">
        <w:rPr>
          <w:rFonts w:ascii="Verdana" w:eastAsia="Verdana" w:hAnsi="Verdana" w:cs="Verdana"/>
        </w:rPr>
        <w:t xml:space="preserve">e  </w:t>
      </w:r>
    </w:p>
    <w:p w14:paraId="5E291076" w14:textId="08048E6C" w:rsidR="23A2F004" w:rsidRDefault="23A2F004" w:rsidP="2619160B">
      <w:pPr>
        <w:jc w:val="center"/>
      </w:pPr>
      <w:r w:rsidRPr="2619160B">
        <w:rPr>
          <w:rFonts w:ascii="Verdana" w:eastAsia="Verdana" w:hAnsi="Verdana" w:cs="Verdana"/>
        </w:rPr>
        <w:t xml:space="preserve"> </w:t>
      </w:r>
    </w:p>
    <w:p w14:paraId="5DFCFEF4" w14:textId="35423F6A" w:rsidR="23A2F004" w:rsidRDefault="23A2F004" w:rsidP="2619160B">
      <w:pPr>
        <w:jc w:val="center"/>
        <w:rPr>
          <w:rFonts w:ascii="Verdana" w:eastAsia="Verdana" w:hAnsi="Verdana" w:cs="Verdana"/>
          <w:sz w:val="18"/>
          <w:szCs w:val="18"/>
        </w:rPr>
      </w:pPr>
      <w:r w:rsidRPr="2619160B">
        <w:rPr>
          <w:rFonts w:ascii="Verdana" w:eastAsia="Verdana" w:hAnsi="Verdana" w:cs="Verdana"/>
        </w:rPr>
        <w:t xml:space="preserve"> </w:t>
      </w:r>
      <w:hyperlink r:id="rId10" w:history="1">
        <w:r w:rsidR="00236DB7" w:rsidRPr="00236DB7">
          <w:rPr>
            <w:rStyle w:val="Hyperlink"/>
          </w:rPr>
          <w:t>padigapatigurvaredd@cityuniversity.edu</w:t>
        </w:r>
      </w:hyperlink>
    </w:p>
    <w:p w14:paraId="651DE943" w14:textId="5EB3F843" w:rsidR="23A2F004" w:rsidRDefault="23A2F004" w:rsidP="2619160B">
      <w:pPr>
        <w:jc w:val="center"/>
        <w:rPr>
          <w:rFonts w:ascii="Verdana" w:eastAsia="Verdana" w:hAnsi="Verdana" w:cs="Verdana"/>
          <w:sz w:val="18"/>
          <w:szCs w:val="18"/>
        </w:rPr>
      </w:pPr>
      <w:hyperlink r:id="rId11">
        <w:r w:rsidRPr="2619160B">
          <w:rPr>
            <w:rStyle w:val="Hyperlink"/>
            <w:rFonts w:ascii="Verdana" w:eastAsia="Verdana" w:hAnsi="Verdana" w:cs="Verdana"/>
            <w:sz w:val="18"/>
            <w:szCs w:val="18"/>
          </w:rPr>
          <w:t>lakshmanaakarsh@cityuniversity.edu</w:t>
        </w:r>
      </w:hyperlink>
      <w:r w:rsidRPr="2619160B">
        <w:rPr>
          <w:rFonts w:ascii="Verdana" w:eastAsia="Verdana" w:hAnsi="Verdana" w:cs="Verdana"/>
          <w:sz w:val="18"/>
          <w:szCs w:val="18"/>
        </w:rPr>
        <w:t xml:space="preserve"> </w:t>
      </w:r>
    </w:p>
    <w:p w14:paraId="5A39AB01" w14:textId="05AF22BE" w:rsidR="23A2F004" w:rsidRDefault="009714E1" w:rsidP="2619160B">
      <w:pPr>
        <w:jc w:val="center"/>
        <w:rPr>
          <w:rFonts w:ascii="Verdana" w:eastAsia="Verdana" w:hAnsi="Verdana" w:cs="Verdana"/>
          <w:b/>
          <w:bCs/>
        </w:rPr>
      </w:pPr>
      <w:hyperlink r:id="rId12" w:history="1">
        <w:r w:rsidRPr="009714E1">
          <w:rPr>
            <w:rStyle w:val="Hyperlink"/>
          </w:rPr>
          <w:t>ravidivakarreddy@cityuniversity.edu</w:t>
        </w:r>
      </w:hyperlink>
      <w:r w:rsidR="00236DB7">
        <w:br/>
      </w:r>
      <w:r w:rsidR="23A2F004" w:rsidRPr="2619160B">
        <w:rPr>
          <w:rFonts w:ascii="Verdana" w:eastAsia="Verdana" w:hAnsi="Verdana" w:cs="Verdana"/>
        </w:rPr>
        <w:t xml:space="preserve"> </w:t>
      </w:r>
      <w:r w:rsidR="23A2F004">
        <w:br/>
      </w:r>
      <w:r w:rsidR="23A2F004" w:rsidRPr="2619160B">
        <w:rPr>
          <w:rFonts w:ascii="Verdana" w:eastAsia="Verdana" w:hAnsi="Verdana" w:cs="Verdana"/>
          <w:b/>
          <w:bCs/>
          <w:sz w:val="22"/>
          <w:szCs w:val="22"/>
        </w:rPr>
        <w:t xml:space="preserve">Abstract </w:t>
      </w:r>
    </w:p>
    <w:p w14:paraId="429D68EB" w14:textId="4C705B41" w:rsidR="23A2F004" w:rsidRDefault="23A2F004" w:rsidP="2619160B">
      <w:pPr>
        <w:jc w:val="both"/>
      </w:pPr>
      <w:r w:rsidRPr="37AE35AB">
        <w:rPr>
          <w:rFonts w:ascii="Verdana" w:eastAsia="Verdana" w:hAnsi="Verdana" w:cs="Verdana"/>
          <w:sz w:val="18"/>
          <w:szCs w:val="18"/>
        </w:rPr>
        <w:t xml:space="preserve"> </w:t>
      </w:r>
    </w:p>
    <w:p w14:paraId="1D7AADC2" w14:textId="77777777" w:rsidR="009714E1" w:rsidRPr="009714E1" w:rsidRDefault="009714E1" w:rsidP="009714E1">
      <w:pPr>
        <w:jc w:val="both"/>
        <w:rPr>
          <w:rFonts w:ascii="Verdana" w:eastAsia="Verdana" w:hAnsi="Verdana" w:cs="Verdana"/>
          <w:sz w:val="18"/>
          <w:szCs w:val="18"/>
        </w:rPr>
      </w:pPr>
      <w:r w:rsidRPr="009714E1">
        <w:rPr>
          <w:rFonts w:ascii="Verdana" w:eastAsia="Verdana" w:hAnsi="Verdana" w:cs="Verdana"/>
          <w:sz w:val="18"/>
          <w:szCs w:val="18"/>
        </w:rPr>
        <w:t>In today’s competitive job market, organizations often receive hundreds or thousands of resumes for a single job posting, making manual screening both time-consuming and inefficient. This paper presents the design and implementation of an AI-powered Resume Screening Tool aimed at automating and enhancing the recruitment process. The proposed system uses Natural Language Processing (NLP) and machine learning techniques to evaluate the relevance of applicant resumes against a specific job description.</w:t>
      </w:r>
    </w:p>
    <w:p w14:paraId="06689A3C" w14:textId="77777777" w:rsidR="009714E1" w:rsidRPr="009714E1" w:rsidRDefault="009714E1" w:rsidP="009714E1">
      <w:pPr>
        <w:jc w:val="both"/>
        <w:rPr>
          <w:rFonts w:ascii="Verdana" w:eastAsia="Verdana" w:hAnsi="Verdana" w:cs="Verdana"/>
          <w:sz w:val="18"/>
          <w:szCs w:val="18"/>
        </w:rPr>
      </w:pPr>
    </w:p>
    <w:p w14:paraId="75F1B075" w14:textId="77777777" w:rsidR="009714E1" w:rsidRPr="009714E1" w:rsidRDefault="009714E1" w:rsidP="009714E1">
      <w:pPr>
        <w:jc w:val="both"/>
        <w:rPr>
          <w:rFonts w:ascii="Verdana" w:eastAsia="Verdana" w:hAnsi="Verdana" w:cs="Verdana"/>
          <w:sz w:val="18"/>
          <w:szCs w:val="18"/>
        </w:rPr>
      </w:pPr>
      <w:r w:rsidRPr="009714E1">
        <w:rPr>
          <w:rFonts w:ascii="Verdana" w:eastAsia="Verdana" w:hAnsi="Verdana" w:cs="Verdana"/>
          <w:sz w:val="18"/>
          <w:szCs w:val="18"/>
        </w:rPr>
        <w:t>The model parses and preprocesses resumes by extracting key textual information, which is then vectorized using methods like Term Frequency-Inverse Document Frequency (TF-IDF) and Sentence-BERT embeddings. A similarity scoring algorithm, primarily based on cosine similarity, ranks resumes according to how closely they match the job requirements. The system provides recruiters with a ranked list of the most suitable candidates, significantly reducing the effort required for preliminary screening.</w:t>
      </w:r>
    </w:p>
    <w:p w14:paraId="540B6F57" w14:textId="77777777" w:rsidR="009714E1" w:rsidRPr="009714E1" w:rsidRDefault="009714E1" w:rsidP="009714E1">
      <w:pPr>
        <w:jc w:val="both"/>
        <w:rPr>
          <w:rFonts w:ascii="Verdana" w:eastAsia="Verdana" w:hAnsi="Verdana" w:cs="Verdana"/>
          <w:sz w:val="18"/>
          <w:szCs w:val="18"/>
        </w:rPr>
      </w:pPr>
    </w:p>
    <w:p w14:paraId="55BB39BE" w14:textId="77777777" w:rsidR="009714E1" w:rsidRPr="009714E1" w:rsidRDefault="009714E1" w:rsidP="009714E1">
      <w:pPr>
        <w:jc w:val="both"/>
        <w:rPr>
          <w:rFonts w:ascii="Verdana" w:eastAsia="Verdana" w:hAnsi="Verdana" w:cs="Verdana"/>
          <w:sz w:val="18"/>
          <w:szCs w:val="18"/>
        </w:rPr>
      </w:pPr>
      <w:r w:rsidRPr="009714E1">
        <w:rPr>
          <w:rFonts w:ascii="Verdana" w:eastAsia="Verdana" w:hAnsi="Verdana" w:cs="Verdana"/>
          <w:sz w:val="18"/>
          <w:szCs w:val="18"/>
        </w:rPr>
        <w:t>A publicly available resume dataset from Kaggle is used for testing and validation, with additional simulated job descriptions to measure matching accuracy (Dutta, 2021). The paper discusses preprocessing techniques, model evaluation metrics, and design decisions. A lightweight web interface is also developed to allow HR personnel to upload resumes and input job descriptions for real-time results.</w:t>
      </w:r>
    </w:p>
    <w:p w14:paraId="0AA2FF66" w14:textId="77777777" w:rsidR="009714E1" w:rsidRPr="009714E1" w:rsidRDefault="009714E1" w:rsidP="009714E1">
      <w:pPr>
        <w:jc w:val="both"/>
        <w:rPr>
          <w:rFonts w:ascii="Verdana" w:eastAsia="Verdana" w:hAnsi="Verdana" w:cs="Verdana"/>
          <w:sz w:val="18"/>
          <w:szCs w:val="18"/>
        </w:rPr>
      </w:pPr>
    </w:p>
    <w:p w14:paraId="41D5A55E" w14:textId="2A2CA993" w:rsidR="00D15135" w:rsidRDefault="009714E1" w:rsidP="009714E1">
      <w:pPr>
        <w:jc w:val="both"/>
        <w:rPr>
          <w:rFonts w:ascii="Verdana" w:eastAsia="Verdana" w:hAnsi="Verdana" w:cs="Verdana"/>
          <w:sz w:val="18"/>
          <w:szCs w:val="18"/>
        </w:rPr>
      </w:pPr>
      <w:r w:rsidRPr="009714E1">
        <w:rPr>
          <w:rFonts w:ascii="Verdana" w:eastAsia="Verdana" w:hAnsi="Verdana" w:cs="Verdana"/>
          <w:sz w:val="18"/>
          <w:szCs w:val="18"/>
        </w:rPr>
        <w:t>This project demonstrates how AI can streamline talent acquisition, reduce human bias, and ensure consistent screening outcomes. Future enhancements may include domain-specific keyword extraction, experience quantification, and integration with existing applicant tracking systems (ATS).</w:t>
      </w:r>
    </w:p>
    <w:p w14:paraId="4BF8A401" w14:textId="77777777" w:rsidR="009714E1" w:rsidRDefault="009714E1" w:rsidP="009714E1">
      <w:pPr>
        <w:jc w:val="both"/>
      </w:pPr>
    </w:p>
    <w:p w14:paraId="430C8CC6" w14:textId="36DCA672" w:rsidR="00D15135" w:rsidRDefault="23A2F004" w:rsidP="2619160B">
      <w:pPr>
        <w:jc w:val="both"/>
        <w:rPr>
          <w:rFonts w:ascii="Verdana" w:eastAsia="Verdana" w:hAnsi="Verdana" w:cs="Verdana"/>
          <w:sz w:val="22"/>
          <w:szCs w:val="22"/>
        </w:rPr>
      </w:pPr>
      <w:r w:rsidRPr="56D912AE">
        <w:rPr>
          <w:rFonts w:ascii="Verdana" w:eastAsia="Verdana" w:hAnsi="Verdana" w:cs="Verdana"/>
          <w:b/>
          <w:bCs/>
          <w:sz w:val="22"/>
          <w:szCs w:val="22"/>
        </w:rPr>
        <w:t>Keywords:</w:t>
      </w:r>
      <w:r w:rsidRPr="56D912AE">
        <w:rPr>
          <w:rFonts w:ascii="Verdana" w:eastAsia="Verdana" w:hAnsi="Verdana" w:cs="Verdana"/>
          <w:sz w:val="22"/>
          <w:szCs w:val="22"/>
        </w:rPr>
        <w:t xml:space="preserve"> </w:t>
      </w:r>
      <w:r w:rsidR="009714E1" w:rsidRPr="009714E1">
        <w:rPr>
          <w:rFonts w:ascii="Verdana" w:eastAsia="Verdana" w:hAnsi="Verdana" w:cs="Verdana"/>
          <w:sz w:val="18"/>
          <w:szCs w:val="18"/>
        </w:rPr>
        <w:t>Artificial Intelligence, Resume Screening, Natural Language Processing, Cosine Similarity, Machine Learning, Job Matching, Sentence Embeddings, TF-IDF, Recruitment Automation, Candidate Ranking.</w:t>
      </w:r>
    </w:p>
    <w:p w14:paraId="7821A7BE" w14:textId="26AA82AD" w:rsidR="751522F8" w:rsidRDefault="751522F8" w:rsidP="37AE35AB">
      <w:pPr>
        <w:sectPr w:rsidR="751522F8" w:rsidSect="00B45C66">
          <w:headerReference w:type="default" r:id="rId13"/>
          <w:footerReference w:type="default" r:id="rId14"/>
          <w:pgSz w:w="12240" w:h="15840" w:code="1"/>
          <w:pgMar w:top="1440" w:right="1440" w:bottom="1440" w:left="1440" w:header="576" w:footer="576" w:gutter="0"/>
          <w:cols w:space="720"/>
          <w:docGrid w:linePitch="360"/>
        </w:sectPr>
      </w:pPr>
      <w:r w:rsidRPr="37AE35AB">
        <w:rPr>
          <w:rFonts w:ascii="Verdana" w:eastAsia="Verdana" w:hAnsi="Verdana" w:cs="Verdana"/>
          <w:b/>
          <w:bCs/>
          <w:sz w:val="22"/>
          <w:szCs w:val="22"/>
        </w:rPr>
        <w:t xml:space="preserve">         </w:t>
      </w:r>
      <w:r w:rsidRPr="37AE35AB">
        <w:rPr>
          <w:rFonts w:ascii="Verdana" w:eastAsia="Verdana" w:hAnsi="Verdana" w:cs="Verdana"/>
          <w:b/>
          <w:bCs/>
          <w:sz w:val="20"/>
          <w:szCs w:val="20"/>
        </w:rPr>
        <w:t xml:space="preserve"> </w:t>
      </w:r>
      <w:r w:rsidR="54C3E713" w:rsidRPr="37AE35AB">
        <w:rPr>
          <w:rFonts w:ascii="Verdana" w:eastAsia="Verdana" w:hAnsi="Verdana" w:cs="Verdana"/>
          <w:b/>
          <w:bCs/>
          <w:sz w:val="20"/>
          <w:szCs w:val="20"/>
        </w:rPr>
        <w:t xml:space="preserve">  </w:t>
      </w:r>
    </w:p>
    <w:p w14:paraId="2DF3A88C" w14:textId="77508811" w:rsidR="003F21D1" w:rsidRPr="00872EAB" w:rsidRDefault="009714E1" w:rsidP="009714E1">
      <w:pPr>
        <w:jc w:val="center"/>
        <w:rPr>
          <w:rFonts w:ascii="Verdana" w:eastAsia="Verdana" w:hAnsi="Verdana" w:cs="Verdana"/>
          <w:b/>
          <w:bCs/>
          <w:sz w:val="20"/>
          <w:szCs w:val="20"/>
        </w:rPr>
      </w:pPr>
      <w:r>
        <w:rPr>
          <w:rFonts w:ascii="Verdana" w:eastAsia="Verdana" w:hAnsi="Verdana" w:cs="Verdana"/>
          <w:b/>
          <w:bCs/>
          <w:sz w:val="20"/>
          <w:szCs w:val="20"/>
        </w:rPr>
        <w:t>1</w:t>
      </w:r>
      <w:r w:rsidR="3FA6C1FA" w:rsidRPr="7D64870B">
        <w:rPr>
          <w:rFonts w:ascii="Verdana" w:eastAsia="Verdana" w:hAnsi="Verdana" w:cs="Verdana"/>
          <w:b/>
          <w:bCs/>
          <w:sz w:val="20"/>
          <w:szCs w:val="20"/>
        </w:rPr>
        <w:t xml:space="preserve">. </w:t>
      </w:r>
      <w:r w:rsidR="6244040C" w:rsidRPr="7D64870B">
        <w:rPr>
          <w:rFonts w:ascii="Verdana" w:eastAsia="Verdana" w:hAnsi="Verdana" w:cs="Verdana"/>
          <w:b/>
          <w:bCs/>
          <w:sz w:val="20"/>
          <w:szCs w:val="20"/>
        </w:rPr>
        <w:t>R</w:t>
      </w:r>
      <w:r w:rsidR="530D4974" w:rsidRPr="7D64870B">
        <w:rPr>
          <w:rFonts w:ascii="Verdana" w:eastAsia="Verdana" w:hAnsi="Verdana" w:cs="Verdana"/>
          <w:b/>
          <w:bCs/>
          <w:sz w:val="20"/>
          <w:szCs w:val="20"/>
        </w:rPr>
        <w:t>EFERENCES</w:t>
      </w:r>
    </w:p>
    <w:p w14:paraId="41B388F4" w14:textId="73F30176" w:rsidR="2619160B" w:rsidRDefault="2619160B" w:rsidP="2619160B">
      <w:pPr>
        <w:jc w:val="both"/>
        <w:rPr>
          <w:rFonts w:ascii="Verdana" w:eastAsia="Verdana" w:hAnsi="Verdana" w:cs="Verdana"/>
          <w:color w:val="333333"/>
          <w:sz w:val="27"/>
          <w:szCs w:val="27"/>
        </w:rPr>
      </w:pPr>
    </w:p>
    <w:p w14:paraId="21CB9CF4" w14:textId="3326A4CB" w:rsidR="7F9187BD" w:rsidRDefault="7A64A6A8" w:rsidP="35F2BE4E">
      <w:pPr>
        <w:spacing w:before="240" w:after="240"/>
        <w:jc w:val="both"/>
        <w:rPr>
          <w:rFonts w:ascii="Verdana" w:eastAsia="Verdana" w:hAnsi="Verdana" w:cs="Verdana"/>
          <w:sz w:val="18"/>
          <w:szCs w:val="18"/>
        </w:rPr>
      </w:pPr>
      <w:r w:rsidRPr="35F2BE4E">
        <w:rPr>
          <w:rFonts w:ascii="Verdana" w:eastAsia="Verdana" w:hAnsi="Verdana" w:cs="Verdana"/>
          <w:sz w:val="18"/>
          <w:szCs w:val="18"/>
        </w:rPr>
        <w:t xml:space="preserve">[1] </w:t>
      </w:r>
      <w:r w:rsidR="009714E1" w:rsidRPr="009714E1">
        <w:rPr>
          <w:rFonts w:ascii="Verdana" w:eastAsia="Verdana" w:hAnsi="Verdana" w:cs="Verdana"/>
          <w:sz w:val="18"/>
          <w:szCs w:val="18"/>
        </w:rPr>
        <w:t xml:space="preserve">Dutta, G. (2021). </w:t>
      </w:r>
      <w:r w:rsidR="009714E1" w:rsidRPr="009714E1">
        <w:rPr>
          <w:rFonts w:ascii="Verdana" w:eastAsia="Verdana" w:hAnsi="Verdana" w:cs="Verdana"/>
          <w:i/>
          <w:iCs/>
          <w:sz w:val="18"/>
          <w:szCs w:val="18"/>
        </w:rPr>
        <w:t>Resume dataset</w:t>
      </w:r>
      <w:r w:rsidR="009714E1" w:rsidRPr="009714E1">
        <w:rPr>
          <w:rFonts w:ascii="Verdana" w:eastAsia="Verdana" w:hAnsi="Verdana" w:cs="Verdana"/>
          <w:sz w:val="18"/>
          <w:szCs w:val="18"/>
        </w:rPr>
        <w:t>. Kaggle. https://www.kaggle.com/datasets/gauravduttakiit/resume-dataset</w:t>
      </w:r>
    </w:p>
    <w:p w14:paraId="507109C9" w14:textId="77777777" w:rsidR="009714E1" w:rsidRDefault="5ED07F5F" w:rsidP="35F2BE4E">
      <w:pPr>
        <w:spacing w:before="240" w:after="240"/>
        <w:jc w:val="both"/>
        <w:rPr>
          <w:rFonts w:ascii="Verdana" w:eastAsia="Verdana" w:hAnsi="Verdana" w:cs="Verdana"/>
          <w:sz w:val="18"/>
          <w:szCs w:val="18"/>
        </w:rPr>
      </w:pPr>
      <w:r w:rsidRPr="35F2BE4E">
        <w:rPr>
          <w:rFonts w:ascii="Verdana" w:eastAsia="Verdana" w:hAnsi="Verdana" w:cs="Verdana"/>
          <w:sz w:val="18"/>
          <w:szCs w:val="18"/>
        </w:rPr>
        <w:t xml:space="preserve">[2] </w:t>
      </w:r>
      <w:r w:rsidR="009714E1" w:rsidRPr="009714E1">
        <w:rPr>
          <w:rFonts w:ascii="Verdana" w:eastAsia="Verdana" w:hAnsi="Verdana" w:cs="Verdana"/>
          <w:sz w:val="18"/>
          <w:szCs w:val="18"/>
        </w:rPr>
        <w:t xml:space="preserve">Reimers, N., &amp; </w:t>
      </w:r>
      <w:proofErr w:type="spellStart"/>
      <w:r w:rsidR="009714E1" w:rsidRPr="009714E1">
        <w:rPr>
          <w:rFonts w:ascii="Verdana" w:eastAsia="Verdana" w:hAnsi="Verdana" w:cs="Verdana"/>
          <w:sz w:val="18"/>
          <w:szCs w:val="18"/>
        </w:rPr>
        <w:t>Gurevych</w:t>
      </w:r>
      <w:proofErr w:type="spellEnd"/>
      <w:r w:rsidR="009714E1" w:rsidRPr="009714E1">
        <w:rPr>
          <w:rFonts w:ascii="Verdana" w:eastAsia="Verdana" w:hAnsi="Verdana" w:cs="Verdana"/>
          <w:sz w:val="18"/>
          <w:szCs w:val="18"/>
        </w:rPr>
        <w:t xml:space="preserve">, I. (2019). Sentence-BERT: Sentence embeddings using Siamese BERT-networks. </w:t>
      </w:r>
      <w:proofErr w:type="spellStart"/>
      <w:r w:rsidR="009714E1" w:rsidRPr="009714E1">
        <w:rPr>
          <w:rFonts w:ascii="Verdana" w:eastAsia="Verdana" w:hAnsi="Verdana" w:cs="Verdana"/>
          <w:i/>
          <w:iCs/>
          <w:sz w:val="18"/>
          <w:szCs w:val="18"/>
        </w:rPr>
        <w:t>arXiv</w:t>
      </w:r>
      <w:proofErr w:type="spellEnd"/>
      <w:r w:rsidR="009714E1" w:rsidRPr="009714E1">
        <w:rPr>
          <w:rFonts w:ascii="Verdana" w:eastAsia="Verdana" w:hAnsi="Verdana" w:cs="Verdana"/>
          <w:i/>
          <w:iCs/>
          <w:sz w:val="18"/>
          <w:szCs w:val="18"/>
        </w:rPr>
        <w:t xml:space="preserve"> preprint arXiv:1908.10084</w:t>
      </w:r>
      <w:r w:rsidR="009714E1" w:rsidRPr="009714E1">
        <w:rPr>
          <w:rFonts w:ascii="Verdana" w:eastAsia="Verdana" w:hAnsi="Verdana" w:cs="Verdana"/>
          <w:sz w:val="18"/>
          <w:szCs w:val="18"/>
        </w:rPr>
        <w:t xml:space="preserve">. </w:t>
      </w:r>
      <w:hyperlink r:id="rId15" w:tgtFrame="_new" w:history="1">
        <w:r w:rsidR="009714E1" w:rsidRPr="009714E1">
          <w:rPr>
            <w:rStyle w:val="Hyperlink"/>
            <w:rFonts w:ascii="Verdana" w:eastAsia="Verdana" w:hAnsi="Verdana" w:cs="Verdana"/>
            <w:sz w:val="18"/>
            <w:szCs w:val="18"/>
          </w:rPr>
          <w:t>https://arxiv.org/abs/1908.10084</w:t>
        </w:r>
      </w:hyperlink>
      <w:r w:rsidR="009714E1" w:rsidRPr="009714E1">
        <w:rPr>
          <w:rFonts w:ascii="Verdana" w:eastAsia="Verdana" w:hAnsi="Verdana" w:cs="Verdana"/>
          <w:sz w:val="18"/>
          <w:szCs w:val="18"/>
        </w:rPr>
        <w:t xml:space="preserve"> </w:t>
      </w:r>
    </w:p>
    <w:p w14:paraId="5D67225C" w14:textId="29ECE5CD" w:rsidR="68EF46CD" w:rsidRDefault="68EF46CD" w:rsidP="35F2BE4E">
      <w:pPr>
        <w:spacing w:before="240" w:after="240"/>
        <w:jc w:val="both"/>
        <w:rPr>
          <w:rFonts w:ascii="Verdana" w:eastAsia="Verdana" w:hAnsi="Verdana" w:cs="Verdana"/>
          <w:sz w:val="18"/>
          <w:szCs w:val="18"/>
        </w:rPr>
      </w:pPr>
      <w:r w:rsidRPr="35F2BE4E">
        <w:rPr>
          <w:rFonts w:ascii="Verdana" w:eastAsia="Verdana" w:hAnsi="Verdana" w:cs="Verdana"/>
          <w:sz w:val="18"/>
          <w:szCs w:val="18"/>
        </w:rPr>
        <w:t xml:space="preserve">[3] </w:t>
      </w:r>
      <w:r w:rsidR="009714E1" w:rsidRPr="009714E1">
        <w:rPr>
          <w:rFonts w:ascii="Verdana" w:eastAsia="Verdana" w:hAnsi="Verdana" w:cs="Verdana"/>
          <w:sz w:val="18"/>
          <w:szCs w:val="18"/>
        </w:rPr>
        <w:t xml:space="preserve">scikit-learn developers. (2023). </w:t>
      </w:r>
      <w:r w:rsidR="009714E1" w:rsidRPr="009714E1">
        <w:rPr>
          <w:rFonts w:ascii="Verdana" w:eastAsia="Verdana" w:hAnsi="Verdana" w:cs="Verdana"/>
          <w:i/>
          <w:iCs/>
          <w:sz w:val="18"/>
          <w:szCs w:val="18"/>
        </w:rPr>
        <w:t>scikit-learn: Machine learning in Python</w:t>
      </w:r>
      <w:r w:rsidR="009714E1" w:rsidRPr="009714E1">
        <w:rPr>
          <w:rFonts w:ascii="Verdana" w:eastAsia="Verdana" w:hAnsi="Verdana" w:cs="Verdana"/>
          <w:sz w:val="18"/>
          <w:szCs w:val="18"/>
        </w:rPr>
        <w:t xml:space="preserve">. </w:t>
      </w:r>
      <w:hyperlink r:id="rId16" w:history="1">
        <w:r w:rsidR="009714E1" w:rsidRPr="00AF1751">
          <w:rPr>
            <w:rStyle w:val="Hyperlink"/>
            <w:rFonts w:ascii="Verdana" w:eastAsia="Verdana" w:hAnsi="Verdana" w:cs="Verdana"/>
            <w:sz w:val="18"/>
            <w:szCs w:val="18"/>
          </w:rPr>
          <w:t>https://scikit-learn.org/</w:t>
        </w:r>
      </w:hyperlink>
    </w:p>
    <w:p w14:paraId="161DC4CA" w14:textId="01C79DB4" w:rsidR="2619160B" w:rsidRPr="009714E1" w:rsidRDefault="009714E1" w:rsidP="009714E1">
      <w:pPr>
        <w:spacing w:before="240" w:after="240"/>
        <w:jc w:val="both"/>
        <w:rPr>
          <w:rFonts w:ascii="Verdana" w:eastAsia="Verdana" w:hAnsi="Verdana" w:cs="Verdana"/>
          <w:sz w:val="18"/>
          <w:szCs w:val="18"/>
          <w:lang w:val="en-IN"/>
        </w:rPr>
      </w:pPr>
      <w:r>
        <w:rPr>
          <w:rFonts w:ascii="Verdana" w:eastAsia="Verdana" w:hAnsi="Verdana" w:cs="Verdana"/>
          <w:sz w:val="18"/>
          <w:szCs w:val="18"/>
        </w:rPr>
        <w:t xml:space="preserve">[4] </w:t>
      </w:r>
      <w:r w:rsidRPr="009714E1">
        <w:rPr>
          <w:rFonts w:ascii="Verdana" w:eastAsia="Verdana" w:hAnsi="Verdana" w:cs="Verdana"/>
          <w:sz w:val="18"/>
          <w:szCs w:val="18"/>
          <w:lang w:val="en-IN"/>
        </w:rPr>
        <w:t xml:space="preserve">Wolf, T., et al. (2020). Transformers: State-of-the-art natural language processing. In </w:t>
      </w:r>
      <w:r w:rsidRPr="009714E1">
        <w:rPr>
          <w:rFonts w:ascii="Verdana" w:eastAsia="Verdana" w:hAnsi="Verdana" w:cs="Verdana"/>
          <w:i/>
          <w:iCs/>
          <w:sz w:val="18"/>
          <w:szCs w:val="18"/>
          <w:lang w:val="en-IN"/>
        </w:rPr>
        <w:t>Proceedings of the 2020 Conference on Empirical Methods in Natural Language Processing: System Demonstrations</w:t>
      </w:r>
      <w:r w:rsidRPr="009714E1">
        <w:rPr>
          <w:rFonts w:ascii="Verdana" w:eastAsia="Verdana" w:hAnsi="Verdana" w:cs="Verdana"/>
          <w:sz w:val="18"/>
          <w:szCs w:val="18"/>
          <w:lang w:val="en-IN"/>
        </w:rPr>
        <w:t xml:space="preserve"> (pp. 38–45). https://www.aclweb.org/anthology/2020.emnlp-demos.6</w:t>
      </w:r>
      <w:r>
        <w:rPr>
          <w:rFonts w:ascii="Verdana" w:eastAsia="Verdana" w:hAnsi="Verdana" w:cs="Verdana"/>
          <w:sz w:val="18"/>
          <w:szCs w:val="18"/>
          <w:lang w:val="en-IN"/>
        </w:rPr>
        <w:t>/</w:t>
      </w:r>
    </w:p>
    <w:sectPr w:rsidR="2619160B" w:rsidRPr="009714E1" w:rsidSect="003114DF">
      <w:headerReference w:type="default" r:id="rId17"/>
      <w:type w:val="continuous"/>
      <w:pgSz w:w="12240" w:h="15840" w:code="1"/>
      <w:pgMar w:top="1440" w:right="1440" w:bottom="1440" w:left="144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C026B4" w14:textId="77777777" w:rsidR="00A278D5" w:rsidRDefault="00A278D5" w:rsidP="00B45C66">
      <w:r>
        <w:separator/>
      </w:r>
    </w:p>
  </w:endnote>
  <w:endnote w:type="continuationSeparator" w:id="0">
    <w:p w14:paraId="57FEE3C7" w14:textId="77777777" w:rsidR="00A278D5" w:rsidRDefault="00A278D5" w:rsidP="00B45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61759231"/>
      <w:docPartObj>
        <w:docPartGallery w:val="Page Numbers (Bottom of Page)"/>
        <w:docPartUnique/>
      </w:docPartObj>
    </w:sdtPr>
    <w:sdtEndPr>
      <w:rPr>
        <w:noProof/>
      </w:rPr>
    </w:sdtEndPr>
    <w:sdtContent>
      <w:p w14:paraId="58E09F60" w14:textId="506CFC6C" w:rsidR="003114DF" w:rsidRDefault="003114DF">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692E2AB6" w14:textId="77777777" w:rsidR="003114DF" w:rsidRDefault="003114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77D757" w14:textId="77777777" w:rsidR="00A278D5" w:rsidRDefault="00A278D5" w:rsidP="00B45C66">
      <w:r>
        <w:separator/>
      </w:r>
    </w:p>
  </w:footnote>
  <w:footnote w:type="continuationSeparator" w:id="0">
    <w:p w14:paraId="7F6C3FB5" w14:textId="77777777" w:rsidR="00A278D5" w:rsidRDefault="00A278D5" w:rsidP="00B45C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2619160B" w14:paraId="228E8F3B" w14:textId="77777777" w:rsidTr="2619160B">
      <w:trPr>
        <w:trHeight w:val="300"/>
      </w:trPr>
      <w:tc>
        <w:tcPr>
          <w:tcW w:w="3120" w:type="dxa"/>
        </w:tcPr>
        <w:p w14:paraId="2A5D0CB0" w14:textId="2C2FB54A" w:rsidR="2619160B" w:rsidRDefault="2619160B" w:rsidP="2619160B">
          <w:pPr>
            <w:pStyle w:val="Header"/>
            <w:ind w:left="-115"/>
          </w:pPr>
        </w:p>
      </w:tc>
      <w:tc>
        <w:tcPr>
          <w:tcW w:w="3120" w:type="dxa"/>
        </w:tcPr>
        <w:p w14:paraId="624B9B64" w14:textId="3BC6854B" w:rsidR="2619160B" w:rsidRDefault="2619160B" w:rsidP="2619160B">
          <w:pPr>
            <w:pStyle w:val="Header"/>
            <w:jc w:val="center"/>
          </w:pPr>
        </w:p>
      </w:tc>
      <w:tc>
        <w:tcPr>
          <w:tcW w:w="3120" w:type="dxa"/>
        </w:tcPr>
        <w:p w14:paraId="1AA9E067" w14:textId="6EACBACC" w:rsidR="2619160B" w:rsidRDefault="2619160B" w:rsidP="2619160B">
          <w:pPr>
            <w:pStyle w:val="Header"/>
            <w:ind w:right="-115"/>
            <w:jc w:val="right"/>
          </w:pPr>
        </w:p>
      </w:tc>
    </w:tr>
  </w:tbl>
  <w:p w14:paraId="14281736" w14:textId="31BDA288" w:rsidR="2619160B" w:rsidRDefault="2619160B" w:rsidP="261916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1485"/>
      <w:gridCol w:w="1485"/>
      <w:gridCol w:w="1485"/>
    </w:tblGrid>
    <w:tr w:rsidR="2619160B" w14:paraId="2E764262" w14:textId="77777777" w:rsidTr="2619160B">
      <w:trPr>
        <w:trHeight w:val="300"/>
      </w:trPr>
      <w:tc>
        <w:tcPr>
          <w:tcW w:w="1485" w:type="dxa"/>
        </w:tcPr>
        <w:p w14:paraId="65FB1FC9" w14:textId="3722D4F9" w:rsidR="2619160B" w:rsidRDefault="2619160B" w:rsidP="2619160B">
          <w:pPr>
            <w:pStyle w:val="Header"/>
            <w:ind w:left="-115"/>
          </w:pPr>
        </w:p>
      </w:tc>
      <w:tc>
        <w:tcPr>
          <w:tcW w:w="1485" w:type="dxa"/>
        </w:tcPr>
        <w:p w14:paraId="0E2956C6" w14:textId="318A3AC9" w:rsidR="2619160B" w:rsidRDefault="2619160B" w:rsidP="2619160B">
          <w:pPr>
            <w:pStyle w:val="Header"/>
            <w:jc w:val="center"/>
          </w:pPr>
        </w:p>
      </w:tc>
      <w:tc>
        <w:tcPr>
          <w:tcW w:w="1485" w:type="dxa"/>
        </w:tcPr>
        <w:p w14:paraId="7A14F9E2" w14:textId="63CED580" w:rsidR="2619160B" w:rsidRDefault="2619160B" w:rsidP="2619160B">
          <w:pPr>
            <w:pStyle w:val="Header"/>
            <w:ind w:right="-115"/>
            <w:jc w:val="right"/>
          </w:pPr>
        </w:p>
      </w:tc>
    </w:tr>
  </w:tbl>
  <w:p w14:paraId="06D8A635" w14:textId="0A0FA0E8" w:rsidR="2619160B" w:rsidRDefault="2619160B" w:rsidP="2619160B">
    <w:pPr>
      <w:pStyle w:val="Header"/>
    </w:pPr>
  </w:p>
</w:hdr>
</file>

<file path=word/intelligence2.xml><?xml version="1.0" encoding="utf-8"?>
<int2:intelligence xmlns:int2="http://schemas.microsoft.com/office/intelligence/2020/intelligence" xmlns:oel="http://schemas.microsoft.com/office/2019/extlst">
  <int2:observations>
    <int2:textHash int2:hashCode="JcKQJv9dsH8LX1" int2:id="VLG5FRxq">
      <int2:state int2:value="Rejected" int2:type="AugLoop_Text_Critique"/>
    </int2:textHash>
    <int2:textHash int2:hashCode="J92RkfRNdPEoPT" int2:id="etZTvBLX">
      <int2:state int2:value="Rejected" int2:type="AugLoop_Text_Critique"/>
    </int2:textHash>
    <int2:textHash int2:hashCode="0SBZ+S3Y/tzSBI" int2:id="Bwm0swRf">
      <int2:state int2:value="Rejected" int2:type="AugLoop_Text_Critique"/>
    </int2:textHash>
    <int2:textHash int2:hashCode="/eju6eXMqZ6N1H" int2:id="3O1Pb3mw">
      <int2:state int2:value="Rejected" int2:type="AugLoop_Text_Critique"/>
    </int2:textHash>
    <int2:textHash int2:hashCode="KDBphb/3Ek6e2i" int2:id="vAVlcQk9">
      <int2:state int2:value="Rejected" int2:type="AugLoop_Text_Critique"/>
    </int2:textHash>
    <int2:textHash int2:hashCode="jtQyLo4nkLjJKN" int2:id="jnDkpwRM">
      <int2:state int2:value="Rejected" int2:type="AugLoop_Text_Critique"/>
    </int2:textHash>
    <int2:textHash int2:hashCode="fu3Gfoorgv5zZA" int2:id="wvrgKTsL">
      <int2:state int2:value="Rejected" int2:type="AugLoop_Text_Critique"/>
    </int2:textHash>
    <int2:textHash int2:hashCode="rBmhjOL5bwwThN" int2:id="WTSj80vM">
      <int2:state int2:value="Rejected" int2:type="AugLoop_Text_Critique"/>
    </int2:textHash>
    <int2:textHash int2:hashCode="mFwiAj+4B6HImy" int2:id="5r8TNKWh">
      <int2:state int2:value="Rejected" int2:type="AugLoop_Text_Critique"/>
    </int2:textHash>
    <int2:textHash int2:hashCode="e3mgZciasAi2OY" int2:id="z5sm1gVv">
      <int2:state int2:value="Rejected" int2:type="AugLoop_Text_Critique"/>
    </int2:textHash>
    <int2:textHash int2:hashCode="MolztnxQ0ZaQyN" int2:id="i1Ac9rTw">
      <int2:state int2:value="Rejected" int2:type="AugLoop_Text_Critique"/>
    </int2:textHash>
    <int2:textHash int2:hashCode="eeklTgbxirZpzx" int2:id="JN9lyBal">
      <int2:state int2:value="Rejected" int2:type="AugLoop_Text_Critique"/>
    </int2:textHash>
    <int2:textHash int2:hashCode="ndEQ1GMqVZhkvA" int2:id="wG23nRoA">
      <int2:state int2:value="Rejected" int2:type="AugLoop_Text_Critique"/>
    </int2:textHash>
    <int2:textHash int2:hashCode="cj/Hel+N7LnNSJ" int2:id="e55Cfuj2">
      <int2:state int2:value="Rejected" int2:type="AugLoop_Text_Critique"/>
    </int2:textHash>
    <int2:textHash int2:hashCode="bmT4xbMwb2XkL2" int2:id="2RRbywvw">
      <int2:state int2:value="Rejected" int2:type="AugLoop_Text_Critique"/>
    </int2:textHash>
    <int2:textHash int2:hashCode="eV+6wmj0MA0Bpl" int2:id="JzA2I6Hu">
      <int2:state int2:value="Rejected" int2:type="AugLoop_Text_Critique"/>
    </int2:textHash>
    <int2:textHash int2:hashCode="6hnytXUlYBMEWo" int2:id="gX679U4q">
      <int2:state int2:value="Rejected" int2:type="AugLoop_Text_Critique"/>
    </int2:textHash>
    <int2:textHash int2:hashCode="tNXWoXMBP8W59T" int2:id="1laEkEer">
      <int2:state int2:value="Rejected" int2:type="AugLoop_Text_Critique"/>
    </int2:textHash>
    <int2:textHash int2:hashCode="L3whnoOJUqcgNu" int2:id="xbhKQmn0">
      <int2:state int2:value="Rejected" int2:type="AugLoop_Text_Critique"/>
    </int2:textHash>
    <int2:textHash int2:hashCode="tkS1+eR7ryrtGb" int2:id="vHpTJnV0">
      <int2:state int2:value="Rejected" int2:type="AugLoop_Text_Critique"/>
    </int2:textHash>
    <int2:textHash int2:hashCode="KT5x1B7U/FfxCc" int2:id="OiO6wNbF">
      <int2:state int2:value="Rejected" int2:type="AugLoop_Text_Critique"/>
    </int2:textHash>
    <int2:textHash int2:hashCode="PTXAIz1BdaJZmc" int2:id="o8HD7Ix2">
      <int2:state int2:value="Rejected" int2:type="AugLoop_Text_Critique"/>
    </int2:textHash>
    <int2:textHash int2:hashCode="m80NuE/njRx7vL" int2:id="9eaO6Pus">
      <int2:state int2:value="Rejected" int2:type="AugLoop_Text_Critique"/>
    </int2:textHash>
    <int2:textHash int2:hashCode="pcJsyRm2Wmm6RU" int2:id="gLjoyboU">
      <int2:state int2:value="Rejected" int2:type="AugLoop_Text_Critique"/>
    </int2:textHash>
    <int2:textHash int2:hashCode="27zCETkUPHV0Za" int2:id="1OjZcC2a">
      <int2:state int2:value="Rejected" int2:type="AugLoop_Text_Critique"/>
    </int2:textHash>
    <int2:textHash int2:hashCode="EgqEjiLaTd0JWa" int2:id="VXSe18PX">
      <int2:state int2:value="Rejected" int2:type="AugLoop_Text_Critique"/>
    </int2:textHash>
    <int2:textHash int2:hashCode="v3Q4eP7ozaVY23" int2:id="ZzSLAsZE">
      <int2:state int2:value="Rejected" int2:type="AugLoop_Text_Critique"/>
    </int2:textHash>
    <int2:textHash int2:hashCode="SOVj8UjcBNizHJ" int2:id="JoDHxCxq">
      <int2:state int2:value="Rejected" int2:type="AugLoop_Text_Critique"/>
    </int2:textHash>
    <int2:textHash int2:hashCode="/L3h4hE2HC3Iyi" int2:id="3F7i9kLt">
      <int2:state int2:value="Rejected" int2:type="AugLoop_Text_Critique"/>
    </int2:textHash>
    <int2:textHash int2:hashCode="if0VrcJ2fwvIxv" int2:id="55CrTL5L">
      <int2:state int2:value="Rejected" int2:type="AugLoop_Text_Critique"/>
    </int2:textHash>
    <int2:textHash int2:hashCode="FQX+pC8GRJ8QLb" int2:id="OJOTDtff">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7F5402"/>
    <w:multiLevelType w:val="hybridMultilevel"/>
    <w:tmpl w:val="3B1E6B3A"/>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7E9656E"/>
    <w:multiLevelType w:val="hybridMultilevel"/>
    <w:tmpl w:val="6C98818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 w15:restartNumberingAfterBreak="0">
    <w:nsid w:val="524E4143"/>
    <w:multiLevelType w:val="hybridMultilevel"/>
    <w:tmpl w:val="D08E772A"/>
    <w:lvl w:ilvl="0" w:tplc="AE02FCE2">
      <w:start w:val="1"/>
      <w:numFmt w:val="bullet"/>
      <w:lvlText w:val=""/>
      <w:lvlJc w:val="left"/>
      <w:pPr>
        <w:tabs>
          <w:tab w:val="num" w:pos="576"/>
        </w:tabs>
        <w:ind w:left="576" w:hanging="432"/>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5DE3192"/>
    <w:multiLevelType w:val="hybridMultilevel"/>
    <w:tmpl w:val="07C45C3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127003225">
    <w:abstractNumId w:val="1"/>
  </w:num>
  <w:num w:numId="2" w16cid:durableId="1186360226">
    <w:abstractNumId w:val="3"/>
  </w:num>
  <w:num w:numId="3" w16cid:durableId="487674424">
    <w:abstractNumId w:val="2"/>
  </w:num>
  <w:num w:numId="4" w16cid:durableId="191189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261"/>
    <w:rsid w:val="00007054"/>
    <w:rsid w:val="00013C24"/>
    <w:rsid w:val="00025207"/>
    <w:rsid w:val="00075F57"/>
    <w:rsid w:val="000818B4"/>
    <w:rsid w:val="000A5B63"/>
    <w:rsid w:val="000B3724"/>
    <w:rsid w:val="000B4B0D"/>
    <w:rsid w:val="000D5E56"/>
    <w:rsid w:val="000F604C"/>
    <w:rsid w:val="00106BE7"/>
    <w:rsid w:val="0013215F"/>
    <w:rsid w:val="00142950"/>
    <w:rsid w:val="00154DF9"/>
    <w:rsid w:val="00192491"/>
    <w:rsid w:val="001A3D1D"/>
    <w:rsid w:val="00236DB7"/>
    <w:rsid w:val="00245F4E"/>
    <w:rsid w:val="00266030"/>
    <w:rsid w:val="002F4642"/>
    <w:rsid w:val="003114DF"/>
    <w:rsid w:val="00315308"/>
    <w:rsid w:val="003312D9"/>
    <w:rsid w:val="00360C4A"/>
    <w:rsid w:val="00362DCE"/>
    <w:rsid w:val="003902FD"/>
    <w:rsid w:val="003A6106"/>
    <w:rsid w:val="003B643A"/>
    <w:rsid w:val="003F21D1"/>
    <w:rsid w:val="00427E8B"/>
    <w:rsid w:val="004315A0"/>
    <w:rsid w:val="00446670"/>
    <w:rsid w:val="00484BCD"/>
    <w:rsid w:val="00490515"/>
    <w:rsid w:val="004968B2"/>
    <w:rsid w:val="004C3BD5"/>
    <w:rsid w:val="004D24B3"/>
    <w:rsid w:val="004D44D9"/>
    <w:rsid w:val="004D7808"/>
    <w:rsid w:val="005158FF"/>
    <w:rsid w:val="00527835"/>
    <w:rsid w:val="00563EE3"/>
    <w:rsid w:val="005932A0"/>
    <w:rsid w:val="005E1EBF"/>
    <w:rsid w:val="00636FCB"/>
    <w:rsid w:val="006440FA"/>
    <w:rsid w:val="006A3BFC"/>
    <w:rsid w:val="00703FB6"/>
    <w:rsid w:val="007A7F77"/>
    <w:rsid w:val="007B5D16"/>
    <w:rsid w:val="007C7F55"/>
    <w:rsid w:val="007F00AB"/>
    <w:rsid w:val="007F03E1"/>
    <w:rsid w:val="00801985"/>
    <w:rsid w:val="00866F54"/>
    <w:rsid w:val="00872EAB"/>
    <w:rsid w:val="0087576C"/>
    <w:rsid w:val="008B5586"/>
    <w:rsid w:val="008E67F7"/>
    <w:rsid w:val="00942535"/>
    <w:rsid w:val="009628BD"/>
    <w:rsid w:val="009714E1"/>
    <w:rsid w:val="009937E2"/>
    <w:rsid w:val="009E70C1"/>
    <w:rsid w:val="00A03033"/>
    <w:rsid w:val="00A24CE3"/>
    <w:rsid w:val="00A278D5"/>
    <w:rsid w:val="00A31F96"/>
    <w:rsid w:val="00A66F17"/>
    <w:rsid w:val="00A87BBD"/>
    <w:rsid w:val="00A92FAB"/>
    <w:rsid w:val="00A95BD9"/>
    <w:rsid w:val="00AD1DD6"/>
    <w:rsid w:val="00AF0261"/>
    <w:rsid w:val="00AF0E68"/>
    <w:rsid w:val="00B07FCB"/>
    <w:rsid w:val="00B23131"/>
    <w:rsid w:val="00B41CC4"/>
    <w:rsid w:val="00B45C66"/>
    <w:rsid w:val="00B46A0B"/>
    <w:rsid w:val="00B670CF"/>
    <w:rsid w:val="00B81C8D"/>
    <w:rsid w:val="00BA3C9F"/>
    <w:rsid w:val="00BE0812"/>
    <w:rsid w:val="00BF084A"/>
    <w:rsid w:val="00C661F1"/>
    <w:rsid w:val="00C7077A"/>
    <w:rsid w:val="00C75791"/>
    <w:rsid w:val="00C8049E"/>
    <w:rsid w:val="00CA018F"/>
    <w:rsid w:val="00CA0695"/>
    <w:rsid w:val="00CA1198"/>
    <w:rsid w:val="00D15135"/>
    <w:rsid w:val="00D418DA"/>
    <w:rsid w:val="00D8472F"/>
    <w:rsid w:val="00D87630"/>
    <w:rsid w:val="00DCB985"/>
    <w:rsid w:val="00DD2BB4"/>
    <w:rsid w:val="00DF4809"/>
    <w:rsid w:val="00E10E7A"/>
    <w:rsid w:val="00E5287C"/>
    <w:rsid w:val="00F1395F"/>
    <w:rsid w:val="00F27472"/>
    <w:rsid w:val="00F92874"/>
    <w:rsid w:val="00FE5CB2"/>
    <w:rsid w:val="0102AF59"/>
    <w:rsid w:val="014F9856"/>
    <w:rsid w:val="017CE49E"/>
    <w:rsid w:val="01B12783"/>
    <w:rsid w:val="01C25A20"/>
    <w:rsid w:val="01D876D4"/>
    <w:rsid w:val="0220AA30"/>
    <w:rsid w:val="028D4C99"/>
    <w:rsid w:val="02C3940A"/>
    <w:rsid w:val="02D4AAFE"/>
    <w:rsid w:val="03425051"/>
    <w:rsid w:val="03623D00"/>
    <w:rsid w:val="036B6FC8"/>
    <w:rsid w:val="037E9285"/>
    <w:rsid w:val="038055AD"/>
    <w:rsid w:val="03A8FDBD"/>
    <w:rsid w:val="047FFDBA"/>
    <w:rsid w:val="04F07D71"/>
    <w:rsid w:val="05992946"/>
    <w:rsid w:val="05AE32CD"/>
    <w:rsid w:val="05BD5208"/>
    <w:rsid w:val="05C70E64"/>
    <w:rsid w:val="05F1591C"/>
    <w:rsid w:val="06534024"/>
    <w:rsid w:val="06FA1BD0"/>
    <w:rsid w:val="0771B657"/>
    <w:rsid w:val="07790071"/>
    <w:rsid w:val="07EC13A2"/>
    <w:rsid w:val="0825A1D8"/>
    <w:rsid w:val="082C1101"/>
    <w:rsid w:val="088C95AF"/>
    <w:rsid w:val="08CA0B47"/>
    <w:rsid w:val="09DA7447"/>
    <w:rsid w:val="09DDF813"/>
    <w:rsid w:val="09E0C62F"/>
    <w:rsid w:val="09EF216F"/>
    <w:rsid w:val="0A841556"/>
    <w:rsid w:val="0A857352"/>
    <w:rsid w:val="0B3A1140"/>
    <w:rsid w:val="0B69DECB"/>
    <w:rsid w:val="0B72EA01"/>
    <w:rsid w:val="0B7A702C"/>
    <w:rsid w:val="0C2B4E83"/>
    <w:rsid w:val="0CA9D6D7"/>
    <w:rsid w:val="0D1F02D5"/>
    <w:rsid w:val="0D247DE9"/>
    <w:rsid w:val="0D515B22"/>
    <w:rsid w:val="0D580504"/>
    <w:rsid w:val="0D6C2D7F"/>
    <w:rsid w:val="0D7BC81B"/>
    <w:rsid w:val="0D7EDF96"/>
    <w:rsid w:val="0DA22154"/>
    <w:rsid w:val="0E92E217"/>
    <w:rsid w:val="0EC944D6"/>
    <w:rsid w:val="0EDBAC4D"/>
    <w:rsid w:val="0EF0E187"/>
    <w:rsid w:val="0F052BB7"/>
    <w:rsid w:val="0F0C82CD"/>
    <w:rsid w:val="0F3C8C4F"/>
    <w:rsid w:val="0F6EC97E"/>
    <w:rsid w:val="0FB9BDAD"/>
    <w:rsid w:val="1009887F"/>
    <w:rsid w:val="10C78756"/>
    <w:rsid w:val="11019F82"/>
    <w:rsid w:val="11785A23"/>
    <w:rsid w:val="1191C2B3"/>
    <w:rsid w:val="11A1ACE0"/>
    <w:rsid w:val="1237455C"/>
    <w:rsid w:val="12850A75"/>
    <w:rsid w:val="12BF39CF"/>
    <w:rsid w:val="12E84894"/>
    <w:rsid w:val="12EE3B1C"/>
    <w:rsid w:val="13036856"/>
    <w:rsid w:val="13287BE6"/>
    <w:rsid w:val="1367D897"/>
    <w:rsid w:val="137B5EBA"/>
    <w:rsid w:val="1382A545"/>
    <w:rsid w:val="13B5A73C"/>
    <w:rsid w:val="13FA3751"/>
    <w:rsid w:val="14143EF1"/>
    <w:rsid w:val="14162E69"/>
    <w:rsid w:val="14939671"/>
    <w:rsid w:val="149E8669"/>
    <w:rsid w:val="1519DCC0"/>
    <w:rsid w:val="15F7EE48"/>
    <w:rsid w:val="16024035"/>
    <w:rsid w:val="161B51C0"/>
    <w:rsid w:val="1630FD06"/>
    <w:rsid w:val="16B1BC6A"/>
    <w:rsid w:val="16D9A962"/>
    <w:rsid w:val="16DF3A30"/>
    <w:rsid w:val="16FB9C73"/>
    <w:rsid w:val="1714BB17"/>
    <w:rsid w:val="17183744"/>
    <w:rsid w:val="1718B697"/>
    <w:rsid w:val="17B97186"/>
    <w:rsid w:val="17D2A4B2"/>
    <w:rsid w:val="1804C47A"/>
    <w:rsid w:val="18320FA6"/>
    <w:rsid w:val="18337483"/>
    <w:rsid w:val="184295B4"/>
    <w:rsid w:val="1868ED7E"/>
    <w:rsid w:val="187358BE"/>
    <w:rsid w:val="1879F7F2"/>
    <w:rsid w:val="18A5EB9B"/>
    <w:rsid w:val="18CE6B2B"/>
    <w:rsid w:val="19044798"/>
    <w:rsid w:val="193BF37D"/>
    <w:rsid w:val="1959A6E7"/>
    <w:rsid w:val="19C4E6F1"/>
    <w:rsid w:val="1A30A87D"/>
    <w:rsid w:val="1A98648C"/>
    <w:rsid w:val="1AABC28E"/>
    <w:rsid w:val="1AD40639"/>
    <w:rsid w:val="1B19AFC9"/>
    <w:rsid w:val="1B251001"/>
    <w:rsid w:val="1B276CBE"/>
    <w:rsid w:val="1B3879F1"/>
    <w:rsid w:val="1B7B1DE5"/>
    <w:rsid w:val="1BC2C9DB"/>
    <w:rsid w:val="1BE5029A"/>
    <w:rsid w:val="1C28D354"/>
    <w:rsid w:val="1CD0369F"/>
    <w:rsid w:val="1CF66F8E"/>
    <w:rsid w:val="1CF735C9"/>
    <w:rsid w:val="1D440DB4"/>
    <w:rsid w:val="1DA47F41"/>
    <w:rsid w:val="1DB637C2"/>
    <w:rsid w:val="1E35999A"/>
    <w:rsid w:val="1E7714B6"/>
    <w:rsid w:val="1E819873"/>
    <w:rsid w:val="1E95D96B"/>
    <w:rsid w:val="1EC4B8DB"/>
    <w:rsid w:val="1ECE414D"/>
    <w:rsid w:val="1ED45B9A"/>
    <w:rsid w:val="1ED8B916"/>
    <w:rsid w:val="1F1CAA99"/>
    <w:rsid w:val="1F8AD7FA"/>
    <w:rsid w:val="1FB3E654"/>
    <w:rsid w:val="1FD91A88"/>
    <w:rsid w:val="2046EE3A"/>
    <w:rsid w:val="207EF8EA"/>
    <w:rsid w:val="208F3C8D"/>
    <w:rsid w:val="20E0B129"/>
    <w:rsid w:val="20F099A0"/>
    <w:rsid w:val="20FB6CBA"/>
    <w:rsid w:val="210E4F0B"/>
    <w:rsid w:val="2189227D"/>
    <w:rsid w:val="220C5D68"/>
    <w:rsid w:val="228E3F48"/>
    <w:rsid w:val="22AB5346"/>
    <w:rsid w:val="22CFB96F"/>
    <w:rsid w:val="23025751"/>
    <w:rsid w:val="2326841C"/>
    <w:rsid w:val="23501BC2"/>
    <w:rsid w:val="23661089"/>
    <w:rsid w:val="238F60CC"/>
    <w:rsid w:val="23A2F004"/>
    <w:rsid w:val="23D6EDBF"/>
    <w:rsid w:val="2499CBE7"/>
    <w:rsid w:val="24B70D25"/>
    <w:rsid w:val="250D1D3B"/>
    <w:rsid w:val="251045A5"/>
    <w:rsid w:val="25679920"/>
    <w:rsid w:val="25EC4289"/>
    <w:rsid w:val="2619160B"/>
    <w:rsid w:val="267F34E5"/>
    <w:rsid w:val="26DB2B58"/>
    <w:rsid w:val="26E0DDD1"/>
    <w:rsid w:val="26FF2552"/>
    <w:rsid w:val="2728027F"/>
    <w:rsid w:val="273F2E06"/>
    <w:rsid w:val="276536FE"/>
    <w:rsid w:val="2776776C"/>
    <w:rsid w:val="279C9D47"/>
    <w:rsid w:val="27BA13DF"/>
    <w:rsid w:val="27BB0A34"/>
    <w:rsid w:val="27C40FE8"/>
    <w:rsid w:val="2802FEB7"/>
    <w:rsid w:val="2808DF40"/>
    <w:rsid w:val="2892D538"/>
    <w:rsid w:val="28C38752"/>
    <w:rsid w:val="28C573E5"/>
    <w:rsid w:val="28EEC75F"/>
    <w:rsid w:val="28FD6CC9"/>
    <w:rsid w:val="2909E395"/>
    <w:rsid w:val="290BED80"/>
    <w:rsid w:val="29359BAB"/>
    <w:rsid w:val="296000A7"/>
    <w:rsid w:val="29630CD6"/>
    <w:rsid w:val="296DEE6A"/>
    <w:rsid w:val="29D0D588"/>
    <w:rsid w:val="2A0BBD47"/>
    <w:rsid w:val="2A0D51A7"/>
    <w:rsid w:val="2A401458"/>
    <w:rsid w:val="2A5AFD59"/>
    <w:rsid w:val="2A7EFFB0"/>
    <w:rsid w:val="2AEC6763"/>
    <w:rsid w:val="2AFE8975"/>
    <w:rsid w:val="2B31AC09"/>
    <w:rsid w:val="2B9C7FFF"/>
    <w:rsid w:val="2BC3E04C"/>
    <w:rsid w:val="2BD387C3"/>
    <w:rsid w:val="2BFC0378"/>
    <w:rsid w:val="2C6357D9"/>
    <w:rsid w:val="2C827579"/>
    <w:rsid w:val="2CA8C4C3"/>
    <w:rsid w:val="2CE003B5"/>
    <w:rsid w:val="2CF53AD9"/>
    <w:rsid w:val="2D106F13"/>
    <w:rsid w:val="2D37A7CE"/>
    <w:rsid w:val="2E24DD1D"/>
    <w:rsid w:val="2E3DE35B"/>
    <w:rsid w:val="2E4C9FDC"/>
    <w:rsid w:val="2E564D01"/>
    <w:rsid w:val="2EBF4186"/>
    <w:rsid w:val="2EF004FF"/>
    <w:rsid w:val="2F246763"/>
    <w:rsid w:val="2F3DE229"/>
    <w:rsid w:val="2F78D2BD"/>
    <w:rsid w:val="2F82A2A6"/>
    <w:rsid w:val="308F7725"/>
    <w:rsid w:val="309BB6B2"/>
    <w:rsid w:val="30D526BD"/>
    <w:rsid w:val="316E23BA"/>
    <w:rsid w:val="31FE1E5F"/>
    <w:rsid w:val="3227BA0D"/>
    <w:rsid w:val="322C101D"/>
    <w:rsid w:val="323DFF66"/>
    <w:rsid w:val="3241A4F7"/>
    <w:rsid w:val="3276C52E"/>
    <w:rsid w:val="3279BCDF"/>
    <w:rsid w:val="32992A4E"/>
    <w:rsid w:val="32D71EB4"/>
    <w:rsid w:val="3336F983"/>
    <w:rsid w:val="335C9AC1"/>
    <w:rsid w:val="335FFE5B"/>
    <w:rsid w:val="338342DA"/>
    <w:rsid w:val="3396DBE4"/>
    <w:rsid w:val="33E7751D"/>
    <w:rsid w:val="342F19AC"/>
    <w:rsid w:val="34784ED2"/>
    <w:rsid w:val="34E62B2E"/>
    <w:rsid w:val="34EC1535"/>
    <w:rsid w:val="356A70C0"/>
    <w:rsid w:val="356C968E"/>
    <w:rsid w:val="3573B35B"/>
    <w:rsid w:val="357F75AD"/>
    <w:rsid w:val="35F2BE4E"/>
    <w:rsid w:val="362FE50A"/>
    <w:rsid w:val="36553F4B"/>
    <w:rsid w:val="368D71FC"/>
    <w:rsid w:val="36ABBC00"/>
    <w:rsid w:val="36BBA194"/>
    <w:rsid w:val="36CAFE45"/>
    <w:rsid w:val="36D9403D"/>
    <w:rsid w:val="36E8EF67"/>
    <w:rsid w:val="36F380BE"/>
    <w:rsid w:val="3728C35C"/>
    <w:rsid w:val="3788E587"/>
    <w:rsid w:val="37AE35AB"/>
    <w:rsid w:val="37B4EBEC"/>
    <w:rsid w:val="38649C49"/>
    <w:rsid w:val="3870C172"/>
    <w:rsid w:val="3878E04E"/>
    <w:rsid w:val="388D7420"/>
    <w:rsid w:val="38A7E974"/>
    <w:rsid w:val="38EE33CD"/>
    <w:rsid w:val="38FD3988"/>
    <w:rsid w:val="390705B4"/>
    <w:rsid w:val="3914B128"/>
    <w:rsid w:val="3A05A2F5"/>
    <w:rsid w:val="3A264F65"/>
    <w:rsid w:val="3A2AE402"/>
    <w:rsid w:val="3A5594BF"/>
    <w:rsid w:val="3A897885"/>
    <w:rsid w:val="3AEED2BD"/>
    <w:rsid w:val="3B625944"/>
    <w:rsid w:val="3B745BCF"/>
    <w:rsid w:val="3BB868A6"/>
    <w:rsid w:val="3BD0856A"/>
    <w:rsid w:val="3BF34CA7"/>
    <w:rsid w:val="3BFC277E"/>
    <w:rsid w:val="3C383C14"/>
    <w:rsid w:val="3C4B1FA7"/>
    <w:rsid w:val="3D17763B"/>
    <w:rsid w:val="3D3435B3"/>
    <w:rsid w:val="3D3A225B"/>
    <w:rsid w:val="3D849051"/>
    <w:rsid w:val="3D8CB2DC"/>
    <w:rsid w:val="3D9E9B9F"/>
    <w:rsid w:val="3E10D92D"/>
    <w:rsid w:val="3E1D7D8E"/>
    <w:rsid w:val="3E7203A6"/>
    <w:rsid w:val="3E7F973F"/>
    <w:rsid w:val="3EB94EB6"/>
    <w:rsid w:val="3EC386C7"/>
    <w:rsid w:val="3F764061"/>
    <w:rsid w:val="3FA6C1FA"/>
    <w:rsid w:val="3FB62C66"/>
    <w:rsid w:val="3FDC2429"/>
    <w:rsid w:val="3FE83579"/>
    <w:rsid w:val="3FE8652A"/>
    <w:rsid w:val="3FFF5EF6"/>
    <w:rsid w:val="4130C325"/>
    <w:rsid w:val="41715830"/>
    <w:rsid w:val="41A42557"/>
    <w:rsid w:val="4249B817"/>
    <w:rsid w:val="428FD3F2"/>
    <w:rsid w:val="429979AF"/>
    <w:rsid w:val="42A17898"/>
    <w:rsid w:val="42AC33CB"/>
    <w:rsid w:val="4399AD9A"/>
    <w:rsid w:val="43ABBEA8"/>
    <w:rsid w:val="43B2731C"/>
    <w:rsid w:val="43C24138"/>
    <w:rsid w:val="43EBE866"/>
    <w:rsid w:val="443BEBFE"/>
    <w:rsid w:val="447EE402"/>
    <w:rsid w:val="4491B627"/>
    <w:rsid w:val="44A407FD"/>
    <w:rsid w:val="44A45644"/>
    <w:rsid w:val="44C86B03"/>
    <w:rsid w:val="452ED45A"/>
    <w:rsid w:val="458BC7F1"/>
    <w:rsid w:val="45FF38D7"/>
    <w:rsid w:val="466830F7"/>
    <w:rsid w:val="46C2025A"/>
    <w:rsid w:val="46CEA300"/>
    <w:rsid w:val="4740B168"/>
    <w:rsid w:val="4741FC1C"/>
    <w:rsid w:val="47455162"/>
    <w:rsid w:val="474B485B"/>
    <w:rsid w:val="47B068FE"/>
    <w:rsid w:val="47D99D33"/>
    <w:rsid w:val="47E40747"/>
    <w:rsid w:val="487E92AE"/>
    <w:rsid w:val="491202FB"/>
    <w:rsid w:val="494390A8"/>
    <w:rsid w:val="49596E8B"/>
    <w:rsid w:val="496559CD"/>
    <w:rsid w:val="4989723F"/>
    <w:rsid w:val="4A127F1B"/>
    <w:rsid w:val="4A4FFC8C"/>
    <w:rsid w:val="4AA27EE6"/>
    <w:rsid w:val="4B298DE4"/>
    <w:rsid w:val="4B35FB9D"/>
    <w:rsid w:val="4B76F8F6"/>
    <w:rsid w:val="4BF75391"/>
    <w:rsid w:val="4C640515"/>
    <w:rsid w:val="4C6F8ED8"/>
    <w:rsid w:val="4CAF1B8F"/>
    <w:rsid w:val="4CC7F3DA"/>
    <w:rsid w:val="4CE3A158"/>
    <w:rsid w:val="4D54A498"/>
    <w:rsid w:val="4D744310"/>
    <w:rsid w:val="4D8C2426"/>
    <w:rsid w:val="4D9EFDBC"/>
    <w:rsid w:val="4DBCCB53"/>
    <w:rsid w:val="4E0D9367"/>
    <w:rsid w:val="4EB25F01"/>
    <w:rsid w:val="4EB6737F"/>
    <w:rsid w:val="4EC9A459"/>
    <w:rsid w:val="4F0C9CB1"/>
    <w:rsid w:val="4F4476B6"/>
    <w:rsid w:val="4F44B431"/>
    <w:rsid w:val="4F5231CB"/>
    <w:rsid w:val="4F664E6F"/>
    <w:rsid w:val="4FE2AA0C"/>
    <w:rsid w:val="4FFD9482"/>
    <w:rsid w:val="5009838A"/>
    <w:rsid w:val="504536E5"/>
    <w:rsid w:val="512C2F4B"/>
    <w:rsid w:val="5167C5BA"/>
    <w:rsid w:val="5173AF13"/>
    <w:rsid w:val="5174314F"/>
    <w:rsid w:val="51BD6E7B"/>
    <w:rsid w:val="523FA8CD"/>
    <w:rsid w:val="52889F12"/>
    <w:rsid w:val="528E4553"/>
    <w:rsid w:val="529C84F7"/>
    <w:rsid w:val="52C25E44"/>
    <w:rsid w:val="52F9C6D2"/>
    <w:rsid w:val="530D4974"/>
    <w:rsid w:val="5354DE9C"/>
    <w:rsid w:val="537AEB0A"/>
    <w:rsid w:val="539CE65D"/>
    <w:rsid w:val="54C3E713"/>
    <w:rsid w:val="54C773CD"/>
    <w:rsid w:val="54E0C01B"/>
    <w:rsid w:val="54F569AE"/>
    <w:rsid w:val="56353470"/>
    <w:rsid w:val="563CD95B"/>
    <w:rsid w:val="56524ACD"/>
    <w:rsid w:val="566FABC7"/>
    <w:rsid w:val="56A45128"/>
    <w:rsid w:val="56B299D6"/>
    <w:rsid w:val="56B7F00C"/>
    <w:rsid w:val="56C9DC64"/>
    <w:rsid w:val="56D57C04"/>
    <w:rsid w:val="56D912AE"/>
    <w:rsid w:val="56ED0F6D"/>
    <w:rsid w:val="571B7D3B"/>
    <w:rsid w:val="57202A3B"/>
    <w:rsid w:val="572BE785"/>
    <w:rsid w:val="579EF7D3"/>
    <w:rsid w:val="5804E7D3"/>
    <w:rsid w:val="581A53F3"/>
    <w:rsid w:val="58245C17"/>
    <w:rsid w:val="582D9B73"/>
    <w:rsid w:val="58354E2B"/>
    <w:rsid w:val="583BC6D6"/>
    <w:rsid w:val="585405F6"/>
    <w:rsid w:val="587467F1"/>
    <w:rsid w:val="58831E9E"/>
    <w:rsid w:val="58B0C6EB"/>
    <w:rsid w:val="59110287"/>
    <w:rsid w:val="59604684"/>
    <w:rsid w:val="597B0937"/>
    <w:rsid w:val="59C7C1D6"/>
    <w:rsid w:val="5A0CD431"/>
    <w:rsid w:val="5A5546CB"/>
    <w:rsid w:val="5ACDD991"/>
    <w:rsid w:val="5B4F3B98"/>
    <w:rsid w:val="5B59824E"/>
    <w:rsid w:val="5BBE6238"/>
    <w:rsid w:val="5BEB754D"/>
    <w:rsid w:val="5C9B36DB"/>
    <w:rsid w:val="5CC82512"/>
    <w:rsid w:val="5CDDF599"/>
    <w:rsid w:val="5D097B1B"/>
    <w:rsid w:val="5D16CF08"/>
    <w:rsid w:val="5D8403D0"/>
    <w:rsid w:val="5DDE96F8"/>
    <w:rsid w:val="5E1771C2"/>
    <w:rsid w:val="5E3E0529"/>
    <w:rsid w:val="5E40F642"/>
    <w:rsid w:val="5EAD6C74"/>
    <w:rsid w:val="5EB99D52"/>
    <w:rsid w:val="5EC22271"/>
    <w:rsid w:val="5ED07F5F"/>
    <w:rsid w:val="5ED39DDC"/>
    <w:rsid w:val="5EF0A21F"/>
    <w:rsid w:val="5F4FF175"/>
    <w:rsid w:val="5F5F111F"/>
    <w:rsid w:val="5FE3BFC6"/>
    <w:rsid w:val="600413B6"/>
    <w:rsid w:val="60440ECA"/>
    <w:rsid w:val="608D7691"/>
    <w:rsid w:val="611058AD"/>
    <w:rsid w:val="615421D6"/>
    <w:rsid w:val="622C0F10"/>
    <w:rsid w:val="623B559E"/>
    <w:rsid w:val="6244040C"/>
    <w:rsid w:val="62664EF8"/>
    <w:rsid w:val="62DABD48"/>
    <w:rsid w:val="63054245"/>
    <w:rsid w:val="633747CB"/>
    <w:rsid w:val="6364D6E0"/>
    <w:rsid w:val="63671FA6"/>
    <w:rsid w:val="6375B23E"/>
    <w:rsid w:val="63B9A6B7"/>
    <w:rsid w:val="641E8DA9"/>
    <w:rsid w:val="64A54038"/>
    <w:rsid w:val="6506B267"/>
    <w:rsid w:val="651A8A17"/>
    <w:rsid w:val="6543C19D"/>
    <w:rsid w:val="65556807"/>
    <w:rsid w:val="65B6F62E"/>
    <w:rsid w:val="65BEC348"/>
    <w:rsid w:val="65C5B4FB"/>
    <w:rsid w:val="65E2C4B1"/>
    <w:rsid w:val="664EC997"/>
    <w:rsid w:val="6729F276"/>
    <w:rsid w:val="67309403"/>
    <w:rsid w:val="67956802"/>
    <w:rsid w:val="67ED1766"/>
    <w:rsid w:val="680F1938"/>
    <w:rsid w:val="682AF5F3"/>
    <w:rsid w:val="685D8524"/>
    <w:rsid w:val="688251BB"/>
    <w:rsid w:val="689369CA"/>
    <w:rsid w:val="68B5955F"/>
    <w:rsid w:val="68EF46CD"/>
    <w:rsid w:val="6937FCAB"/>
    <w:rsid w:val="6941B6BB"/>
    <w:rsid w:val="694B8E58"/>
    <w:rsid w:val="69546659"/>
    <w:rsid w:val="69661BCE"/>
    <w:rsid w:val="69D7A361"/>
    <w:rsid w:val="6A028499"/>
    <w:rsid w:val="6A5F9C69"/>
    <w:rsid w:val="6AD7F544"/>
    <w:rsid w:val="6AED3974"/>
    <w:rsid w:val="6AF6BA8C"/>
    <w:rsid w:val="6B8D277E"/>
    <w:rsid w:val="6BB2BB6A"/>
    <w:rsid w:val="6BEFAFB9"/>
    <w:rsid w:val="6BF18233"/>
    <w:rsid w:val="6C38B44C"/>
    <w:rsid w:val="6C66A859"/>
    <w:rsid w:val="6CDCE8C7"/>
    <w:rsid w:val="6D113264"/>
    <w:rsid w:val="6D48E3DE"/>
    <w:rsid w:val="6D6BD105"/>
    <w:rsid w:val="6D8EEDE9"/>
    <w:rsid w:val="6DD2B81A"/>
    <w:rsid w:val="6E11CFEA"/>
    <w:rsid w:val="6E355A1E"/>
    <w:rsid w:val="6E5AC60D"/>
    <w:rsid w:val="6EB0368B"/>
    <w:rsid w:val="6ECD2A8B"/>
    <w:rsid w:val="6F1D9B29"/>
    <w:rsid w:val="6F4B1A68"/>
    <w:rsid w:val="6F5063E1"/>
    <w:rsid w:val="6F602D5F"/>
    <w:rsid w:val="6F92C83B"/>
    <w:rsid w:val="6FCD1883"/>
    <w:rsid w:val="7079DAFA"/>
    <w:rsid w:val="709C159C"/>
    <w:rsid w:val="70AFCBE4"/>
    <w:rsid w:val="70C9A133"/>
    <w:rsid w:val="71621E84"/>
    <w:rsid w:val="718217FB"/>
    <w:rsid w:val="71A226AE"/>
    <w:rsid w:val="71DA53E3"/>
    <w:rsid w:val="71F08689"/>
    <w:rsid w:val="71F63D1E"/>
    <w:rsid w:val="7214C077"/>
    <w:rsid w:val="7245E6C6"/>
    <w:rsid w:val="72695D80"/>
    <w:rsid w:val="72CAACEE"/>
    <w:rsid w:val="737B2762"/>
    <w:rsid w:val="737EA8B7"/>
    <w:rsid w:val="7383EAEC"/>
    <w:rsid w:val="743A7316"/>
    <w:rsid w:val="74C7CC00"/>
    <w:rsid w:val="74D07E8C"/>
    <w:rsid w:val="751522F8"/>
    <w:rsid w:val="75A2C84B"/>
    <w:rsid w:val="75BB5E06"/>
    <w:rsid w:val="75DB15B6"/>
    <w:rsid w:val="75E222AD"/>
    <w:rsid w:val="76C6F26D"/>
    <w:rsid w:val="76C75165"/>
    <w:rsid w:val="76E8F2D8"/>
    <w:rsid w:val="7783CB03"/>
    <w:rsid w:val="77D73D79"/>
    <w:rsid w:val="77F31E68"/>
    <w:rsid w:val="7819E5D3"/>
    <w:rsid w:val="78852520"/>
    <w:rsid w:val="78AF6D04"/>
    <w:rsid w:val="78B7CF7D"/>
    <w:rsid w:val="790D10C9"/>
    <w:rsid w:val="79133F0E"/>
    <w:rsid w:val="79842B67"/>
    <w:rsid w:val="7A51B331"/>
    <w:rsid w:val="7A64A6A8"/>
    <w:rsid w:val="7A72316B"/>
    <w:rsid w:val="7A7EDED6"/>
    <w:rsid w:val="7A99E6E4"/>
    <w:rsid w:val="7AD26A25"/>
    <w:rsid w:val="7BD92A4E"/>
    <w:rsid w:val="7C0B144A"/>
    <w:rsid w:val="7C104009"/>
    <w:rsid w:val="7C55A30A"/>
    <w:rsid w:val="7CB0DAD8"/>
    <w:rsid w:val="7D03CAC4"/>
    <w:rsid w:val="7D64870B"/>
    <w:rsid w:val="7DA0F0BF"/>
    <w:rsid w:val="7DCF0A34"/>
    <w:rsid w:val="7E16DF99"/>
    <w:rsid w:val="7E3B73E7"/>
    <w:rsid w:val="7E3EB3DF"/>
    <w:rsid w:val="7EDB538E"/>
    <w:rsid w:val="7EE448EF"/>
    <w:rsid w:val="7F0B9E30"/>
    <w:rsid w:val="7F69DEDF"/>
    <w:rsid w:val="7F9187B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DFDDF5"/>
  <w15:docId w15:val="{06CAA54C-E48D-4E76-A663-FF5541266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49E"/>
    <w:rPr>
      <w:sz w:val="24"/>
      <w:szCs w:val="24"/>
    </w:rPr>
  </w:style>
  <w:style w:type="paragraph" w:styleId="Heading1">
    <w:name w:val="heading 1"/>
    <w:basedOn w:val="Normal"/>
    <w:qFormat/>
    <w:rsid w:val="000A5B63"/>
    <w:pPr>
      <w:jc w:val="center"/>
      <w:outlineLvl w:val="0"/>
    </w:pPr>
    <w:rPr>
      <w:b/>
      <w:bCs/>
      <w:kern w:val="36"/>
    </w:rPr>
  </w:style>
  <w:style w:type="paragraph" w:styleId="Heading2">
    <w:name w:val="heading 2"/>
    <w:basedOn w:val="Normal"/>
    <w:qFormat/>
    <w:rsid w:val="000A5B63"/>
    <w:pPr>
      <w:jc w:val="both"/>
      <w:outlineLvl w:val="1"/>
    </w:pPr>
    <w:rPr>
      <w:b/>
      <w:bCs/>
      <w:sz w:val="18"/>
      <w:szCs w:val="18"/>
    </w:rPr>
  </w:style>
  <w:style w:type="paragraph" w:styleId="Heading4">
    <w:name w:val="heading 4"/>
    <w:basedOn w:val="Normal"/>
    <w:next w:val="Normal"/>
    <w:link w:val="Heading4Char"/>
    <w:semiHidden/>
    <w:unhideWhenUsed/>
    <w:qFormat/>
    <w:rsid w:val="0049051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A5B63"/>
    <w:pPr>
      <w:jc w:val="center"/>
    </w:pPr>
    <w:rPr>
      <w:sz w:val="36"/>
      <w:szCs w:val="36"/>
    </w:rPr>
  </w:style>
  <w:style w:type="paragraph" w:styleId="BodyText">
    <w:name w:val="Body Text"/>
    <w:basedOn w:val="Normal"/>
    <w:rsid w:val="000A5B63"/>
    <w:pPr>
      <w:jc w:val="both"/>
    </w:pPr>
    <w:rPr>
      <w:sz w:val="18"/>
      <w:szCs w:val="18"/>
    </w:rPr>
  </w:style>
  <w:style w:type="paragraph" w:styleId="FootnoteText">
    <w:name w:val="footnote text"/>
    <w:basedOn w:val="Normal"/>
    <w:rsid w:val="000A5B63"/>
    <w:rPr>
      <w:rFonts w:ascii="Arial" w:hAnsi="Arial" w:cs="Arial"/>
      <w:sz w:val="20"/>
      <w:szCs w:val="20"/>
    </w:rPr>
  </w:style>
  <w:style w:type="character" w:styleId="FootnoteReference">
    <w:name w:val="footnote reference"/>
    <w:basedOn w:val="DefaultParagraphFont"/>
    <w:rsid w:val="000A5B63"/>
    <w:rPr>
      <w:vertAlign w:val="superscript"/>
    </w:rPr>
  </w:style>
  <w:style w:type="paragraph" w:styleId="NormalWeb">
    <w:name w:val="Normal (Web)"/>
    <w:basedOn w:val="Normal"/>
    <w:uiPriority w:val="99"/>
    <w:rsid w:val="000A5B63"/>
    <w:pPr>
      <w:spacing w:before="100" w:beforeAutospacing="1" w:after="100" w:afterAutospacing="1"/>
    </w:pPr>
  </w:style>
  <w:style w:type="character" w:customStyle="1" w:styleId="blue1">
    <w:name w:val="blue1"/>
    <w:basedOn w:val="DefaultParagraphFont"/>
    <w:rsid w:val="000A5B63"/>
    <w:rPr>
      <w:rFonts w:ascii="Verdana" w:hAnsi="Verdana" w:hint="default"/>
      <w:b/>
      <w:bCs/>
      <w:i/>
      <w:iCs/>
      <w:color w:val="0000FF"/>
      <w:sz w:val="21"/>
      <w:szCs w:val="21"/>
    </w:rPr>
  </w:style>
  <w:style w:type="table" w:styleId="TableGrid">
    <w:name w:val="Table Grid"/>
    <w:basedOn w:val="TableNormal"/>
    <w:rsid w:val="000818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315308"/>
    <w:rPr>
      <w:color w:val="0000FF"/>
      <w:u w:val="single"/>
    </w:rPr>
  </w:style>
  <w:style w:type="paragraph" w:styleId="BalloonText">
    <w:name w:val="Balloon Text"/>
    <w:basedOn w:val="Normal"/>
    <w:link w:val="BalloonTextChar"/>
    <w:rsid w:val="003B643A"/>
    <w:rPr>
      <w:rFonts w:ascii="Tahoma" w:hAnsi="Tahoma" w:cs="Tahoma"/>
      <w:sz w:val="16"/>
      <w:szCs w:val="16"/>
    </w:rPr>
  </w:style>
  <w:style w:type="character" w:customStyle="1" w:styleId="BalloonTextChar">
    <w:name w:val="Balloon Text Char"/>
    <w:basedOn w:val="DefaultParagraphFont"/>
    <w:link w:val="BalloonText"/>
    <w:rsid w:val="003B643A"/>
    <w:rPr>
      <w:rFonts w:ascii="Tahoma" w:hAnsi="Tahoma" w:cs="Tahoma"/>
      <w:sz w:val="16"/>
      <w:szCs w:val="16"/>
    </w:rPr>
  </w:style>
  <w:style w:type="character" w:styleId="Emphasis">
    <w:name w:val="Emphasis"/>
    <w:basedOn w:val="DefaultParagraphFont"/>
    <w:uiPriority w:val="20"/>
    <w:qFormat/>
    <w:rsid w:val="00CA0695"/>
    <w:rPr>
      <w:i/>
      <w:iCs/>
    </w:rPr>
  </w:style>
  <w:style w:type="character" w:customStyle="1" w:styleId="Heading4Char">
    <w:name w:val="Heading 4 Char"/>
    <w:basedOn w:val="DefaultParagraphFont"/>
    <w:link w:val="Heading4"/>
    <w:semiHidden/>
    <w:rsid w:val="00490515"/>
    <w:rPr>
      <w:rFonts w:asciiTheme="majorHAnsi" w:eastAsiaTheme="majorEastAsia" w:hAnsiTheme="majorHAnsi" w:cstheme="majorBidi"/>
      <w:b/>
      <w:bCs/>
      <w:i/>
      <w:iCs/>
      <w:color w:val="4F81BD" w:themeColor="accent1"/>
      <w:sz w:val="24"/>
      <w:szCs w:val="24"/>
    </w:rPr>
  </w:style>
  <w:style w:type="paragraph" w:customStyle="1" w:styleId="citation1">
    <w:name w:val="citation1"/>
    <w:basedOn w:val="Normal"/>
    <w:rsid w:val="00490515"/>
    <w:pPr>
      <w:spacing w:line="480" w:lineRule="auto"/>
      <w:ind w:hanging="375"/>
    </w:pPr>
    <w:rPr>
      <w:sz w:val="18"/>
      <w:szCs w:val="18"/>
    </w:rPr>
  </w:style>
  <w:style w:type="paragraph" w:styleId="Header">
    <w:name w:val="header"/>
    <w:basedOn w:val="Normal"/>
    <w:link w:val="HeaderChar"/>
    <w:unhideWhenUsed/>
    <w:rsid w:val="00B45C66"/>
    <w:pPr>
      <w:tabs>
        <w:tab w:val="center" w:pos="4680"/>
        <w:tab w:val="right" w:pos="9360"/>
      </w:tabs>
    </w:pPr>
  </w:style>
  <w:style w:type="character" w:customStyle="1" w:styleId="HeaderChar">
    <w:name w:val="Header Char"/>
    <w:basedOn w:val="DefaultParagraphFont"/>
    <w:link w:val="Header"/>
    <w:rsid w:val="00B45C66"/>
    <w:rPr>
      <w:sz w:val="24"/>
      <w:szCs w:val="24"/>
    </w:rPr>
  </w:style>
  <w:style w:type="paragraph" w:styleId="Footer">
    <w:name w:val="footer"/>
    <w:basedOn w:val="Normal"/>
    <w:link w:val="FooterChar"/>
    <w:uiPriority w:val="99"/>
    <w:unhideWhenUsed/>
    <w:rsid w:val="00B45C66"/>
    <w:pPr>
      <w:tabs>
        <w:tab w:val="center" w:pos="4680"/>
        <w:tab w:val="right" w:pos="9360"/>
      </w:tabs>
    </w:pPr>
  </w:style>
  <w:style w:type="character" w:customStyle="1" w:styleId="FooterChar">
    <w:name w:val="Footer Char"/>
    <w:basedOn w:val="DefaultParagraphFont"/>
    <w:link w:val="Footer"/>
    <w:uiPriority w:val="99"/>
    <w:rsid w:val="00B45C66"/>
    <w:rPr>
      <w:sz w:val="24"/>
      <w:szCs w:val="24"/>
    </w:rPr>
  </w:style>
  <w:style w:type="paragraph" w:styleId="NoSpacing">
    <w:name w:val="No Spacing"/>
    <w:uiPriority w:val="1"/>
    <w:qFormat/>
    <w:rsid w:val="2619160B"/>
  </w:style>
  <w:style w:type="paragraph" w:styleId="ListParagraph">
    <w:name w:val="List Paragraph"/>
    <w:basedOn w:val="Normal"/>
    <w:uiPriority w:val="34"/>
    <w:qFormat/>
    <w:rsid w:val="2619160B"/>
    <w:pPr>
      <w:ind w:left="720"/>
      <w:contextualSpacing/>
    </w:pPr>
  </w:style>
  <w:style w:type="character" w:styleId="UnresolvedMention">
    <w:name w:val="Unresolved Mention"/>
    <w:basedOn w:val="DefaultParagraphFont"/>
    <w:uiPriority w:val="99"/>
    <w:semiHidden/>
    <w:unhideWhenUsed/>
    <w:rsid w:val="00236D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218024">
      <w:bodyDiv w:val="1"/>
      <w:marLeft w:val="0"/>
      <w:marRight w:val="0"/>
      <w:marTop w:val="0"/>
      <w:marBottom w:val="0"/>
      <w:divBdr>
        <w:top w:val="none" w:sz="0" w:space="0" w:color="auto"/>
        <w:left w:val="none" w:sz="0" w:space="0" w:color="auto"/>
        <w:bottom w:val="none" w:sz="0" w:space="0" w:color="auto"/>
        <w:right w:val="none" w:sz="0" w:space="0" w:color="auto"/>
      </w:divBdr>
      <w:divsChild>
        <w:div w:id="1656907794">
          <w:marLeft w:val="0"/>
          <w:marRight w:val="0"/>
          <w:marTop w:val="0"/>
          <w:marBottom w:val="375"/>
          <w:divBdr>
            <w:top w:val="none" w:sz="0" w:space="0" w:color="auto"/>
            <w:left w:val="none" w:sz="0" w:space="0" w:color="auto"/>
            <w:bottom w:val="none" w:sz="0" w:space="0" w:color="auto"/>
            <w:right w:val="none" w:sz="0" w:space="0" w:color="auto"/>
          </w:divBdr>
          <w:divsChild>
            <w:div w:id="7949617">
              <w:marLeft w:val="4500"/>
              <w:marRight w:val="750"/>
              <w:marTop w:val="0"/>
              <w:marBottom w:val="0"/>
              <w:divBdr>
                <w:top w:val="none" w:sz="0" w:space="0" w:color="auto"/>
                <w:left w:val="none" w:sz="0" w:space="0" w:color="auto"/>
                <w:bottom w:val="none" w:sz="0" w:space="0" w:color="auto"/>
                <w:right w:val="none" w:sz="0" w:space="0" w:color="auto"/>
              </w:divBdr>
              <w:divsChild>
                <w:div w:id="2033142546">
                  <w:marLeft w:val="750"/>
                  <w:marRight w:val="0"/>
                  <w:marTop w:val="0"/>
                  <w:marBottom w:val="375"/>
                  <w:divBdr>
                    <w:top w:val="none" w:sz="0" w:space="0" w:color="auto"/>
                    <w:left w:val="none" w:sz="0" w:space="0" w:color="auto"/>
                    <w:bottom w:val="none" w:sz="0" w:space="0" w:color="auto"/>
                    <w:right w:val="none" w:sz="0" w:space="0" w:color="auto"/>
                  </w:divBdr>
                </w:div>
                <w:div w:id="242616244">
                  <w:marLeft w:val="750"/>
                  <w:marRight w:val="0"/>
                  <w:marTop w:val="0"/>
                  <w:marBottom w:val="375"/>
                  <w:divBdr>
                    <w:top w:val="none" w:sz="0" w:space="0" w:color="auto"/>
                    <w:left w:val="none" w:sz="0" w:space="0" w:color="auto"/>
                    <w:bottom w:val="none" w:sz="0" w:space="0" w:color="auto"/>
                    <w:right w:val="none" w:sz="0" w:space="0" w:color="auto"/>
                  </w:divBdr>
                </w:div>
                <w:div w:id="251546009">
                  <w:marLeft w:val="75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751700522">
      <w:bodyDiv w:val="1"/>
      <w:marLeft w:val="0"/>
      <w:marRight w:val="0"/>
      <w:marTop w:val="0"/>
      <w:marBottom w:val="0"/>
      <w:divBdr>
        <w:top w:val="none" w:sz="0" w:space="0" w:color="auto"/>
        <w:left w:val="none" w:sz="0" w:space="0" w:color="auto"/>
        <w:bottom w:val="none" w:sz="0" w:space="0" w:color="auto"/>
        <w:right w:val="none" w:sz="0" w:space="0" w:color="auto"/>
      </w:divBdr>
    </w:div>
    <w:div w:id="1124538469">
      <w:bodyDiv w:val="1"/>
      <w:marLeft w:val="0"/>
      <w:marRight w:val="0"/>
      <w:marTop w:val="0"/>
      <w:marBottom w:val="0"/>
      <w:divBdr>
        <w:top w:val="none" w:sz="0" w:space="0" w:color="auto"/>
        <w:left w:val="none" w:sz="0" w:space="0" w:color="auto"/>
        <w:bottom w:val="none" w:sz="0" w:space="0" w:color="auto"/>
        <w:right w:val="none" w:sz="0" w:space="0" w:color="auto"/>
      </w:divBdr>
    </w:div>
    <w:div w:id="1469939116">
      <w:bodyDiv w:val="1"/>
      <w:marLeft w:val="0"/>
      <w:marRight w:val="0"/>
      <w:marTop w:val="0"/>
      <w:marBottom w:val="0"/>
      <w:divBdr>
        <w:top w:val="none" w:sz="0" w:space="0" w:color="auto"/>
        <w:left w:val="none" w:sz="0" w:space="0" w:color="auto"/>
        <w:bottom w:val="none" w:sz="0" w:space="0" w:color="auto"/>
        <w:right w:val="none" w:sz="0" w:space="0" w:color="auto"/>
      </w:divBdr>
    </w:div>
    <w:div w:id="1685208520">
      <w:bodyDiv w:val="1"/>
      <w:marLeft w:val="0"/>
      <w:marRight w:val="0"/>
      <w:marTop w:val="0"/>
      <w:marBottom w:val="0"/>
      <w:divBdr>
        <w:top w:val="none" w:sz="0" w:space="0" w:color="auto"/>
        <w:left w:val="none" w:sz="0" w:space="0" w:color="auto"/>
        <w:bottom w:val="none" w:sz="0" w:space="0" w:color="auto"/>
        <w:right w:val="none" w:sz="0" w:space="0" w:color="auto"/>
      </w:divBdr>
      <w:divsChild>
        <w:div w:id="1851218259">
          <w:marLeft w:val="0"/>
          <w:marRight w:val="0"/>
          <w:marTop w:val="0"/>
          <w:marBottom w:val="0"/>
          <w:divBdr>
            <w:top w:val="none" w:sz="0" w:space="0" w:color="auto"/>
            <w:left w:val="none" w:sz="0" w:space="0" w:color="auto"/>
            <w:bottom w:val="none" w:sz="0" w:space="0" w:color="auto"/>
            <w:right w:val="none" w:sz="0" w:space="0" w:color="auto"/>
          </w:divBdr>
          <w:divsChild>
            <w:div w:id="847713011">
              <w:marLeft w:val="0"/>
              <w:marRight w:val="0"/>
              <w:marTop w:val="0"/>
              <w:marBottom w:val="0"/>
              <w:divBdr>
                <w:top w:val="none" w:sz="0" w:space="0" w:color="auto"/>
                <w:left w:val="none" w:sz="0" w:space="0" w:color="auto"/>
                <w:bottom w:val="none" w:sz="0" w:space="0" w:color="auto"/>
                <w:right w:val="none" w:sz="0" w:space="0" w:color="auto"/>
              </w:divBdr>
            </w:div>
            <w:div w:id="211891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ravidivakarreddy@cityuniversity.edu"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scikit-learn.org/" TargetMode="Externa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lakshmanaakarsh@cityuniversity.edu" TargetMode="External"/><Relationship Id="rId5" Type="http://schemas.openxmlformats.org/officeDocument/2006/relationships/styles" Target="styles.xml"/><Relationship Id="rId15" Type="http://schemas.openxmlformats.org/officeDocument/2006/relationships/hyperlink" Target="https://arxiv.org/abs/1908.10084" TargetMode="External"/><Relationship Id="rId10" Type="http://schemas.openxmlformats.org/officeDocument/2006/relationships/hyperlink" Target="padigapatigurvaredd@cityuniversity.edu"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ungsam\Download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4AF10A37F87B43970F7CFB5E84EB76" ma:contentTypeVersion="13" ma:contentTypeDescription="Create a new document." ma:contentTypeScope="" ma:versionID="88e9cb743170b028758d1191eb5ebe30">
  <xsd:schema xmlns:xsd="http://www.w3.org/2001/XMLSchema" xmlns:xs="http://www.w3.org/2001/XMLSchema" xmlns:p="http://schemas.microsoft.com/office/2006/metadata/properties" xmlns:ns3="995b2506-1074-4ddc-af93-d4437205e205" xmlns:ns4="8b5094ac-e50c-4f5c-965f-37193990e5fe" targetNamespace="http://schemas.microsoft.com/office/2006/metadata/properties" ma:root="true" ma:fieldsID="4f433da9594677a5c5f53024645c1c15" ns3:_="" ns4:_="">
    <xsd:import namespace="995b2506-1074-4ddc-af93-d4437205e205"/>
    <xsd:import namespace="8b5094ac-e50c-4f5c-965f-37193990e5f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EventHashCode" minOccurs="0"/>
                <xsd:element ref="ns3:MediaServiceGenerationTim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5b2506-1074-4ddc-af93-d4437205e2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5094ac-e50c-4f5c-965f-37193990e5f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72705D7-B6F2-4418-8CF0-4FB0E5F930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5b2506-1074-4ddc-af93-d4437205e205"/>
    <ds:schemaRef ds:uri="8b5094ac-e50c-4f5c-965f-37193990e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FCF9B0-A5DD-4ED9-88C0-726EDFF3806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A882122-8FF8-4811-96C5-D91925D53C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template.dotx</Template>
  <TotalTime>18</TotalTime>
  <Pages>1</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Template</vt:lpstr>
    </vt:vector>
  </TitlesOfParts>
  <Company>ISECON</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creator>Administrator</dc:creator>
  <cp:lastModifiedBy>Akarsh Lakshmana</cp:lastModifiedBy>
  <cp:revision>13</cp:revision>
  <dcterms:created xsi:type="dcterms:W3CDTF">2020-06-03T14:28:00Z</dcterms:created>
  <dcterms:modified xsi:type="dcterms:W3CDTF">2025-07-26T19:58:00Z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0x010100934AF10A37F87B43970F7CFB5E84EB76</vt:lpwstr>
  </property>
</Properties>
</file>